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796"/>
        <w:tblW w:w="5052" w:type="pct"/>
        <w:tblLook w:val="0000" w:firstRow="0" w:lastRow="0" w:firstColumn="0" w:lastColumn="0" w:noHBand="0" w:noVBand="0"/>
      </w:tblPr>
      <w:tblGrid>
        <w:gridCol w:w="241"/>
        <w:gridCol w:w="4417"/>
        <w:gridCol w:w="322"/>
        <w:gridCol w:w="3726"/>
        <w:gridCol w:w="242"/>
      </w:tblGrid>
      <w:tr w:rsidR="009803C7" w:rsidRPr="00D13F35" w14:paraId="60826336" w14:textId="77777777" w:rsidTr="000F525B">
        <w:trPr>
          <w:trHeight w:val="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14:paraId="6A725DEB" w14:textId="7F2EB9D0" w:rsidR="009803C7" w:rsidRPr="00957FEA" w:rsidRDefault="009803C7" w:rsidP="00927B35">
            <w:pPr>
              <w:pStyle w:val="Heading1"/>
              <w:framePr w:hSpace="0" w:wrap="auto" w:vAnchor="margin" w:hAnchor="text" w:yAlign="inline"/>
              <w:spacing w:after="0"/>
            </w:pPr>
            <w:r w:rsidRPr="00957FEA">
              <w:t>Jory Anderson</w:t>
            </w:r>
          </w:p>
          <w:p w14:paraId="408A01FF" w14:textId="77777777" w:rsidR="009803C7" w:rsidRPr="00D13F35" w:rsidRDefault="009803C7" w:rsidP="000F525B">
            <w:pPr>
              <w:pStyle w:val="ContactInf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13F35">
              <w:rPr>
                <w:rFonts w:ascii="Times New Roman" w:hAnsi="Times New Roman"/>
                <w:sz w:val="20"/>
                <w:szCs w:val="20"/>
              </w:rPr>
              <w:t xml:space="preserve">250-918-9053 </w:t>
            </w:r>
            <w:r w:rsidRPr="00D13F35">
              <w:rPr>
                <w:rFonts w:ascii="Times New Roman" w:hAnsi="Times New Roman"/>
                <w:sz w:val="22"/>
                <w:szCs w:val="22"/>
              </w:rPr>
              <w:t>ᴑ</w:t>
            </w:r>
            <w:r w:rsidRPr="00D13F35">
              <w:rPr>
                <w:rFonts w:ascii="Times New Roman" w:hAnsi="Times New Roman"/>
                <w:sz w:val="20"/>
                <w:szCs w:val="20"/>
              </w:rPr>
              <w:t xml:space="preserve"> Jory2554@gmail.com</w:t>
            </w:r>
          </w:p>
          <w:p w14:paraId="05CA4FAC" w14:textId="701D89AC" w:rsidR="009F6016" w:rsidRDefault="00510A2B" w:rsidP="000F525B">
            <w:pPr>
              <w:pStyle w:val="ContactInfo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4354 Santa Fe </w:t>
            </w:r>
            <w:r w:rsidR="00A95869">
              <w:rPr>
                <w:rFonts w:ascii="Times New Roman" w:hAnsi="Times New Roman"/>
                <w:sz w:val="20"/>
                <w:szCs w:val="20"/>
              </w:rPr>
              <w:t>Place</w:t>
            </w:r>
            <w:r w:rsidR="00A95869" w:rsidRPr="00D13F35">
              <w:rPr>
                <w:rFonts w:ascii="Times New Roman" w:hAnsi="Times New Roman"/>
                <w:sz w:val="22"/>
                <w:szCs w:val="22"/>
              </w:rPr>
              <w:t xml:space="preserve"> ᴑ</w:t>
            </w:r>
            <w:r w:rsidR="009803C7" w:rsidRPr="00D13F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Victoria</w:t>
            </w:r>
            <w:r w:rsidR="009803C7" w:rsidRPr="00D13F35">
              <w:rPr>
                <w:rFonts w:ascii="Times New Roman" w:hAnsi="Times New Roman"/>
                <w:sz w:val="20"/>
                <w:szCs w:val="20"/>
              </w:rPr>
              <w:t>, BC</w:t>
            </w:r>
            <w:r w:rsidR="009803C7" w:rsidRPr="00D13F35">
              <w:rPr>
                <w:rFonts w:ascii="Times New Roman" w:hAnsi="Times New Roman"/>
                <w:sz w:val="22"/>
                <w:szCs w:val="22"/>
              </w:rPr>
              <w:t xml:space="preserve"> ᴑ</w:t>
            </w:r>
            <w:r w:rsidR="009803C7" w:rsidRPr="00D13F35">
              <w:rPr>
                <w:rFonts w:ascii="Times New Roman" w:hAnsi="Times New Roman"/>
                <w:sz w:val="20"/>
                <w:szCs w:val="20"/>
              </w:rPr>
              <w:t xml:space="preserve"> V</w:t>
            </w:r>
            <w:r>
              <w:rPr>
                <w:rFonts w:ascii="Times New Roman" w:hAnsi="Times New Roman"/>
                <w:sz w:val="20"/>
                <w:szCs w:val="20"/>
              </w:rPr>
              <w:t>8N 5G6</w:t>
            </w:r>
          </w:p>
          <w:p w14:paraId="097B769F" w14:textId="3A70724B" w:rsidR="002346C7" w:rsidRPr="00D13F35" w:rsidRDefault="002346C7" w:rsidP="00927B35">
            <w:pPr>
              <w:pStyle w:val="ContactInfo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46C7">
              <w:rPr>
                <w:rFonts w:ascii="Times New Roman" w:hAnsi="Times New Roman"/>
                <w:sz w:val="20"/>
                <w:szCs w:val="20"/>
              </w:rPr>
              <w:t>https://github.com/</w:t>
            </w:r>
            <w:r w:rsidR="00FC79C2">
              <w:rPr>
                <w:rFonts w:ascii="Times New Roman" w:hAnsi="Times New Roman"/>
                <w:sz w:val="20"/>
                <w:szCs w:val="20"/>
              </w:rPr>
              <w:t>JoryAnderson</w:t>
            </w:r>
            <w:bookmarkStart w:id="0" w:name="_GoBack"/>
            <w:bookmarkEnd w:id="0"/>
          </w:p>
        </w:tc>
      </w:tr>
      <w:tr w:rsidR="009803C7" w:rsidRPr="00D13F35" w14:paraId="7909E7B8" w14:textId="77777777" w:rsidTr="000F525B">
        <w:trPr>
          <w:trHeight w:val="91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250A54" w14:textId="26EF77CF" w:rsidR="009803C7" w:rsidRPr="00D13F35" w:rsidRDefault="00A95869" w:rsidP="002346C7">
            <w:pPr>
              <w:pStyle w:val="Heading1"/>
              <w:framePr w:hSpace="0" w:wrap="auto" w:vAnchor="margin" w:hAnchor="text" w:yAlign="inline"/>
              <w:spacing w:before="120" w:after="12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</w:t>
            </w:r>
          </w:p>
        </w:tc>
      </w:tr>
      <w:tr w:rsidR="009803C7" w:rsidRPr="00D13F35" w14:paraId="08912D12" w14:textId="77777777" w:rsidTr="000F525B">
        <w:trPr>
          <w:trHeight w:val="122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</w:tcBorders>
          </w:tcPr>
          <w:p w14:paraId="0C0B6852" w14:textId="77777777" w:rsidR="009803C7" w:rsidRPr="00D13F35" w:rsidRDefault="009803C7" w:rsidP="000F525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5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BF10ED8" w14:textId="1BC06E35" w:rsidR="008C259A" w:rsidRPr="00A80E66" w:rsidRDefault="00A80E66" w:rsidP="000F525B">
            <w:pPr>
              <w:spacing w:before="120"/>
              <w:rPr>
                <w:rFonts w:ascii="Times New Roman" w:hAnsi="Times New Roman"/>
                <w:b/>
                <w:sz w:val="20"/>
                <w:szCs w:val="20"/>
              </w:rPr>
            </w:pPr>
            <w:r w:rsidRPr="000B42B0">
              <w:rPr>
                <w:rFonts w:ascii="Times New Roman" w:hAnsi="Times New Roman"/>
                <w:b/>
                <w:sz w:val="22"/>
                <w:szCs w:val="22"/>
              </w:rPr>
              <w:t xml:space="preserve">University of Victoria                           </w:t>
            </w:r>
            <w:r w:rsidR="000B42B0">
              <w:rPr>
                <w:rFonts w:ascii="Times New Roman" w:hAnsi="Times New Roman"/>
                <w:b/>
                <w:sz w:val="22"/>
                <w:szCs w:val="22"/>
              </w:rPr>
              <w:t xml:space="preserve">                        </w:t>
            </w:r>
            <w:r w:rsidRPr="00A80E66">
              <w:rPr>
                <w:rFonts w:ascii="Times New Roman" w:hAnsi="Times New Roman"/>
                <w:sz w:val="20"/>
                <w:szCs w:val="20"/>
              </w:rPr>
              <w:t>September 2015 – April 2019</w:t>
            </w:r>
          </w:p>
          <w:p w14:paraId="221C4BE0" w14:textId="4ED8D984" w:rsidR="009803C7" w:rsidRPr="000B42B0" w:rsidRDefault="00A80E66" w:rsidP="000F525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Victoria, British Columbia</w:t>
            </w:r>
            <w:r w:rsidR="000B42B0"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                            </w:t>
            </w:r>
            <w:r w:rsidR="00D01899">
              <w:rPr>
                <w:rFonts w:ascii="Times New Roman" w:hAnsi="Times New Roman"/>
                <w:i/>
                <w:sz w:val="20"/>
                <w:szCs w:val="20"/>
              </w:rPr>
              <w:t xml:space="preserve">  </w:t>
            </w:r>
            <w:r w:rsidR="000B42B0">
              <w:rPr>
                <w:rFonts w:ascii="Times New Roman" w:hAnsi="Times New Roman"/>
                <w:b/>
                <w:sz w:val="20"/>
                <w:szCs w:val="20"/>
              </w:rPr>
              <w:t>Current GPA: 4.0</w:t>
            </w:r>
          </w:p>
          <w:p w14:paraId="637131D2" w14:textId="75BE51E4" w:rsidR="00857F69" w:rsidRPr="00857F69" w:rsidRDefault="00A95869" w:rsidP="009C3B47">
            <w:pPr>
              <w:spacing w:after="240"/>
              <w:ind w:left="43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  <w:r w:rsidR="00FD0379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Sc – Computer Science</w:t>
            </w:r>
            <w:r w:rsidR="00A80E66">
              <w:rPr>
                <w:rFonts w:ascii="Times New Roman" w:hAnsi="Times New Roman"/>
                <w:sz w:val="20"/>
                <w:szCs w:val="20"/>
              </w:rPr>
              <w:t xml:space="preserve">                                     </w:t>
            </w:r>
          </w:p>
        </w:tc>
      </w:tr>
      <w:tr w:rsidR="00A95869" w:rsidRPr="00A95869" w14:paraId="0D502441" w14:textId="77777777" w:rsidTr="000F525B">
        <w:trPr>
          <w:gridAfter w:val="1"/>
          <w:wAfter w:w="135" w:type="pct"/>
          <w:trHeight w:val="295"/>
        </w:trPr>
        <w:tc>
          <w:tcPr>
            <w:tcW w:w="4865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7B17E4" w14:textId="3874756B" w:rsidR="00A95869" w:rsidRPr="00A95869" w:rsidRDefault="00A95869" w:rsidP="002346C7">
            <w:pPr>
              <w:pStyle w:val="Heading1"/>
              <w:framePr w:hSpace="0" w:wrap="auto" w:vAnchor="margin" w:hAnchor="text" w:yAlign="inline"/>
              <w:spacing w:before="120" w:after="120"/>
              <w:jc w:val="left"/>
              <w:rPr>
                <w:sz w:val="22"/>
                <w:szCs w:val="22"/>
              </w:rPr>
            </w:pPr>
            <w:r w:rsidRPr="00A95869">
              <w:rPr>
                <w:sz w:val="22"/>
                <w:szCs w:val="22"/>
              </w:rPr>
              <w:t>Technical Skills</w:t>
            </w:r>
          </w:p>
        </w:tc>
      </w:tr>
      <w:tr w:rsidR="00A95869" w:rsidRPr="00D13F35" w14:paraId="1029066E" w14:textId="77777777" w:rsidTr="000F525B">
        <w:trPr>
          <w:trHeight w:val="648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</w:tcBorders>
          </w:tcPr>
          <w:p w14:paraId="3C3E9C67" w14:textId="77777777" w:rsidR="00A95869" w:rsidRPr="00D13F35" w:rsidRDefault="00A95869" w:rsidP="000F525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5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2BE29F0" w14:textId="4B51CF0E" w:rsidR="00A95869" w:rsidRPr="000B42B0" w:rsidRDefault="00927B35" w:rsidP="000F525B">
            <w:pPr>
              <w:spacing w:before="1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65AC26D" wp14:editId="4BE1DCA7">
                      <wp:simplePos x="0" y="0"/>
                      <wp:positionH relativeFrom="column">
                        <wp:posOffset>3883025</wp:posOffset>
                      </wp:positionH>
                      <wp:positionV relativeFrom="paragraph">
                        <wp:posOffset>241300</wp:posOffset>
                      </wp:positionV>
                      <wp:extent cx="1257300" cy="89916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300" cy="899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A9A61E" w14:textId="1C70AFB6" w:rsidR="00D95392" w:rsidRPr="00D95392" w:rsidRDefault="00A6408F" w:rsidP="00D95392">
                                  <w:pPr>
                                    <w:pStyle w:val="ListParagraph"/>
                                    <w:spacing w:after="40"/>
                                    <w:ind w:left="357" w:hanging="357"/>
                                    <w:jc w:val="both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E100F4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CA"/>
                                    </w:rPr>
                                    <w:t>C#</w:t>
                                  </w:r>
                                  <w:r w:rsidR="00D9539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CA"/>
                                    </w:rPr>
                                    <w:t>, C</w:t>
                                  </w:r>
                                </w:p>
                                <w:p w14:paraId="7BF6FD7E" w14:textId="0ECCF397" w:rsidR="00A6408F" w:rsidRPr="00E100F4" w:rsidRDefault="00E100F4" w:rsidP="00E52781">
                                  <w:pPr>
                                    <w:pStyle w:val="ListParagraph"/>
                                    <w:spacing w:after="40"/>
                                    <w:ind w:left="357" w:hanging="357"/>
                                    <w:jc w:val="both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E100F4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CA"/>
                                    </w:rPr>
                                    <w:t>Bash</w:t>
                                  </w:r>
                                </w:p>
                                <w:p w14:paraId="20FC0204" w14:textId="034F7A39" w:rsidR="00E100F4" w:rsidRPr="00927B35" w:rsidRDefault="00E100F4" w:rsidP="00055E03">
                                  <w:pPr>
                                    <w:pStyle w:val="ListParagraph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CA"/>
                                    </w:rPr>
                                  </w:pPr>
                                  <w:r w:rsidRPr="00927B35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CA"/>
                                    </w:rPr>
                                    <w:t>Assembly</w:t>
                                  </w:r>
                                </w:p>
                                <w:p w14:paraId="33765578" w14:textId="77777777" w:rsidR="00331025" w:rsidRDefault="0033102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5AC2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05.75pt;margin-top:19pt;width:99pt;height:70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" fillcolor="white [3201]" stroked="f" strokeweight=".5pt">
                      <v:textbox>
                        <w:txbxContent>
                          <w:p w14:paraId="67A9A61E" w14:textId="1C70AFB6" w:rsidR="00D95392" w:rsidRPr="00D95392" w:rsidRDefault="00A6408F" w:rsidP="00D95392">
                            <w:pPr>
                              <w:pStyle w:val="ListParagraph"/>
                              <w:spacing w:after="40"/>
                              <w:ind w:left="357" w:hanging="357"/>
                              <w:jc w:val="both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E100F4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CA"/>
                              </w:rPr>
                              <w:t>C#</w:t>
                            </w:r>
                            <w:r w:rsidR="00D95392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CA"/>
                              </w:rPr>
                              <w:t>, C</w:t>
                            </w:r>
                          </w:p>
                          <w:p w14:paraId="7BF6FD7E" w14:textId="0ECCF397" w:rsidR="00A6408F" w:rsidRPr="00E100F4" w:rsidRDefault="00E100F4" w:rsidP="00E52781">
                            <w:pPr>
                              <w:pStyle w:val="ListParagraph"/>
                              <w:spacing w:after="40"/>
                              <w:ind w:left="357" w:hanging="357"/>
                              <w:jc w:val="both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E100F4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CA"/>
                              </w:rPr>
                              <w:t>Bash</w:t>
                            </w:r>
                          </w:p>
                          <w:p w14:paraId="20FC0204" w14:textId="034F7A39" w:rsidR="00E100F4" w:rsidRPr="00927B35" w:rsidRDefault="00E100F4" w:rsidP="00055E03">
                            <w:pPr>
                              <w:pStyle w:val="ListParagraph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927B35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CA"/>
                              </w:rPr>
                              <w:t>Assembly</w:t>
                            </w:r>
                          </w:p>
                          <w:p w14:paraId="33765578" w14:textId="77777777" w:rsidR="00331025" w:rsidRDefault="0033102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E68C07E" wp14:editId="623C3ABB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-33655</wp:posOffset>
                      </wp:positionV>
                      <wp:extent cx="2362200" cy="1457325"/>
                      <wp:effectExtent l="0" t="0" r="0" b="952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2200" cy="1457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1AC17C" w14:textId="2C4768DC" w:rsidR="00A6408F" w:rsidRPr="000B42B0" w:rsidRDefault="00DC0227" w:rsidP="00A95869">
                                  <w:pPr>
                                    <w:spacing w:before="120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 xml:space="preserve">Language </w:t>
                                  </w:r>
                                  <w:r w:rsidR="009C3B47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familiarity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 xml:space="preserve"> includes:</w:t>
                                  </w:r>
                                </w:p>
                                <w:p w14:paraId="13D27627" w14:textId="57E9D896" w:rsidR="00A6408F" w:rsidRPr="001720F2" w:rsidRDefault="00A6408F" w:rsidP="000B42B0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spacing w:after="40"/>
                                    <w:ind w:left="504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1720F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Java</w:t>
                                  </w:r>
                                </w:p>
                                <w:p w14:paraId="2028CA69" w14:textId="0C61FD8C" w:rsidR="00A6408F" w:rsidRPr="001720F2" w:rsidRDefault="00A6408F" w:rsidP="000B42B0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spacing w:after="40"/>
                                    <w:ind w:left="504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1720F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Python</w:t>
                                  </w:r>
                                </w:p>
                                <w:p w14:paraId="4126E668" w14:textId="4D573C45" w:rsidR="00A6408F" w:rsidRPr="001720F2" w:rsidRDefault="00A6408F" w:rsidP="000B42B0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spacing w:after="40"/>
                                    <w:ind w:left="504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1720F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 w:rsidR="00D9539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SS3</w:t>
                                  </w:r>
                                </w:p>
                                <w:p w14:paraId="3754E331" w14:textId="690D239F" w:rsidR="00A6408F" w:rsidRPr="001720F2" w:rsidRDefault="00A6408F" w:rsidP="000B42B0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spacing w:after="40"/>
                                    <w:ind w:left="504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1720F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MySQL</w:t>
                                  </w:r>
                                </w:p>
                                <w:p w14:paraId="05A6DFD6" w14:textId="6B64A2F8" w:rsidR="00A6408F" w:rsidRPr="00D95392" w:rsidRDefault="00A6408F" w:rsidP="00D95392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spacing w:after="40"/>
                                    <w:ind w:left="504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1720F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HTML5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8C07E" id="Text Box 1" o:spid="_x0000_s1027" type="#_x0000_t202" style="position:absolute;margin-left:231.7pt;margin-top:-2.65pt;width:186pt;height:114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" fillcolor="white [3201]" stroked="f" strokeweight=".5pt">
                      <v:textbox>
                        <w:txbxContent>
                          <w:p w14:paraId="051AC17C" w14:textId="2C4768DC" w:rsidR="00A6408F" w:rsidRPr="000B42B0" w:rsidRDefault="00DC0227" w:rsidP="00A95869">
                            <w:pPr>
                              <w:spacing w:before="120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 xml:space="preserve">Language </w:t>
                            </w:r>
                            <w:r w:rsidR="009C3B47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familiarity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 xml:space="preserve"> includes:</w:t>
                            </w:r>
                          </w:p>
                          <w:p w14:paraId="13D27627" w14:textId="57E9D896" w:rsidR="00A6408F" w:rsidRPr="001720F2" w:rsidRDefault="00A6408F" w:rsidP="000B42B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40"/>
                              <w:ind w:left="50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1720F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Java</w:t>
                            </w:r>
                          </w:p>
                          <w:p w14:paraId="2028CA69" w14:textId="0C61FD8C" w:rsidR="00A6408F" w:rsidRPr="001720F2" w:rsidRDefault="00A6408F" w:rsidP="000B42B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40"/>
                              <w:ind w:left="50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1720F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14:paraId="4126E668" w14:textId="4D573C45" w:rsidR="00A6408F" w:rsidRPr="001720F2" w:rsidRDefault="00A6408F" w:rsidP="000B42B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40"/>
                              <w:ind w:left="50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1720F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C</w:t>
                            </w:r>
                            <w:r w:rsidR="00D9539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SS3</w:t>
                            </w:r>
                          </w:p>
                          <w:p w14:paraId="3754E331" w14:textId="690D239F" w:rsidR="00A6408F" w:rsidRPr="001720F2" w:rsidRDefault="00A6408F" w:rsidP="000B42B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40"/>
                              <w:ind w:left="50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1720F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  <w:p w14:paraId="05A6DFD6" w14:textId="6B64A2F8" w:rsidR="00A6408F" w:rsidRPr="00D95392" w:rsidRDefault="00A6408F" w:rsidP="00D95392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40"/>
                              <w:ind w:left="50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1720F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HTML5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5869" w:rsidRPr="000B42B0">
              <w:rPr>
                <w:rFonts w:ascii="Times New Roman" w:hAnsi="Times New Roman"/>
                <w:b/>
                <w:sz w:val="22"/>
                <w:szCs w:val="22"/>
              </w:rPr>
              <w:t xml:space="preserve">Relevant </w:t>
            </w:r>
            <w:r w:rsidR="00E100F4">
              <w:rPr>
                <w:rFonts w:ascii="Times New Roman" w:hAnsi="Times New Roman"/>
                <w:b/>
                <w:sz w:val="22"/>
                <w:szCs w:val="22"/>
              </w:rPr>
              <w:t>Courses</w:t>
            </w:r>
            <w:r w:rsidR="00A95869" w:rsidRPr="000B42B0">
              <w:rPr>
                <w:rFonts w:ascii="Times New Roman" w:hAnsi="Times New Roman"/>
                <w:b/>
                <w:sz w:val="22"/>
                <w:szCs w:val="22"/>
              </w:rPr>
              <w:t>:</w:t>
            </w:r>
          </w:p>
          <w:p w14:paraId="145BB50E" w14:textId="78F20657" w:rsidR="00A95869" w:rsidRPr="009F6016" w:rsidRDefault="00A95869" w:rsidP="000F525B">
            <w:pPr>
              <w:pStyle w:val="ListParagraph"/>
              <w:numPr>
                <w:ilvl w:val="0"/>
                <w:numId w:val="22"/>
              </w:numPr>
              <w:spacing w:after="40"/>
              <w:ind w:left="504"/>
              <w:rPr>
                <w:rFonts w:ascii="Times New Roman" w:hAnsi="Times New Roman"/>
                <w:sz w:val="18"/>
                <w:szCs w:val="18"/>
              </w:rPr>
            </w:pPr>
            <w:r w:rsidRPr="009F6016">
              <w:rPr>
                <w:rFonts w:ascii="Times New Roman" w:hAnsi="Times New Roman"/>
                <w:sz w:val="18"/>
                <w:szCs w:val="18"/>
              </w:rPr>
              <w:t>Introduction to Computer Architecture</w:t>
            </w:r>
          </w:p>
          <w:p w14:paraId="1D3D9DE6" w14:textId="1C2CB648" w:rsidR="00A95869" w:rsidRPr="009F6016" w:rsidRDefault="00A95869" w:rsidP="000F525B">
            <w:pPr>
              <w:pStyle w:val="ListParagraph"/>
              <w:numPr>
                <w:ilvl w:val="0"/>
                <w:numId w:val="22"/>
              </w:numPr>
              <w:spacing w:after="40"/>
              <w:ind w:left="504"/>
              <w:rPr>
                <w:rFonts w:ascii="Times New Roman" w:hAnsi="Times New Roman"/>
                <w:sz w:val="18"/>
                <w:szCs w:val="18"/>
              </w:rPr>
            </w:pPr>
            <w:r w:rsidRPr="009F6016">
              <w:rPr>
                <w:rFonts w:ascii="Times New Roman" w:hAnsi="Times New Roman"/>
                <w:sz w:val="18"/>
                <w:szCs w:val="18"/>
              </w:rPr>
              <w:t>Algorithms and Data Structures</w:t>
            </w:r>
          </w:p>
          <w:p w14:paraId="5FDF42CA" w14:textId="77777777" w:rsidR="00A95869" w:rsidRPr="009F6016" w:rsidRDefault="00A95869" w:rsidP="000F525B">
            <w:pPr>
              <w:pStyle w:val="ListParagraph"/>
              <w:numPr>
                <w:ilvl w:val="0"/>
                <w:numId w:val="22"/>
              </w:numPr>
              <w:spacing w:after="40"/>
              <w:ind w:left="504"/>
              <w:rPr>
                <w:rFonts w:ascii="Times New Roman" w:hAnsi="Times New Roman"/>
                <w:sz w:val="18"/>
                <w:szCs w:val="18"/>
              </w:rPr>
            </w:pPr>
            <w:r w:rsidRPr="009F6016">
              <w:rPr>
                <w:rFonts w:ascii="Times New Roman" w:hAnsi="Times New Roman"/>
                <w:sz w:val="18"/>
                <w:szCs w:val="18"/>
              </w:rPr>
              <w:t>Software Development Methods</w:t>
            </w:r>
          </w:p>
          <w:p w14:paraId="13122F1B" w14:textId="24D1C69C" w:rsidR="00A95869" w:rsidRPr="009F6016" w:rsidRDefault="00A95869" w:rsidP="000F525B">
            <w:pPr>
              <w:pStyle w:val="ListParagraph"/>
              <w:numPr>
                <w:ilvl w:val="0"/>
                <w:numId w:val="22"/>
              </w:numPr>
              <w:spacing w:after="40"/>
              <w:ind w:left="504"/>
              <w:rPr>
                <w:rFonts w:ascii="Times New Roman" w:hAnsi="Times New Roman"/>
                <w:sz w:val="18"/>
                <w:szCs w:val="18"/>
              </w:rPr>
            </w:pPr>
            <w:r w:rsidRPr="009F6016">
              <w:rPr>
                <w:rFonts w:ascii="Times New Roman" w:hAnsi="Times New Roman"/>
                <w:sz w:val="18"/>
                <w:szCs w:val="18"/>
              </w:rPr>
              <w:t>Fundamental Programming (Java, C</w:t>
            </w:r>
            <w:r w:rsidR="00FD0379">
              <w:rPr>
                <w:rFonts w:ascii="Times New Roman" w:hAnsi="Times New Roman"/>
                <w:sz w:val="18"/>
                <w:szCs w:val="18"/>
              </w:rPr>
              <w:t>#</w:t>
            </w:r>
            <w:r w:rsidRPr="009F6016">
              <w:rPr>
                <w:rFonts w:ascii="Times New Roman" w:hAnsi="Times New Roman"/>
                <w:sz w:val="18"/>
                <w:szCs w:val="18"/>
              </w:rPr>
              <w:t>, Python)</w:t>
            </w:r>
          </w:p>
          <w:p w14:paraId="3BA5CB9E" w14:textId="77777777" w:rsidR="00A95869" w:rsidRPr="009F6016" w:rsidRDefault="00A95869" w:rsidP="00D95392">
            <w:pPr>
              <w:pStyle w:val="ListParagraph"/>
              <w:numPr>
                <w:ilvl w:val="0"/>
                <w:numId w:val="22"/>
              </w:numPr>
              <w:spacing w:after="240"/>
              <w:ind w:left="504"/>
              <w:rPr>
                <w:rFonts w:ascii="Times New Roman" w:hAnsi="Times New Roman"/>
                <w:sz w:val="18"/>
                <w:szCs w:val="18"/>
              </w:rPr>
            </w:pPr>
            <w:r w:rsidRPr="009F6016">
              <w:rPr>
                <w:rFonts w:ascii="Times New Roman" w:hAnsi="Times New Roman"/>
                <w:sz w:val="18"/>
                <w:szCs w:val="18"/>
              </w:rPr>
              <w:t xml:space="preserve">Discrete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&amp; Continuous </w:t>
            </w:r>
            <w:r w:rsidRPr="009F6016">
              <w:rPr>
                <w:rFonts w:ascii="Times New Roman" w:hAnsi="Times New Roman"/>
                <w:sz w:val="18"/>
                <w:szCs w:val="18"/>
              </w:rPr>
              <w:t>Mathematics</w:t>
            </w:r>
          </w:p>
          <w:p w14:paraId="3D58AA9F" w14:textId="5617DBEE" w:rsidR="00BB147F" w:rsidRDefault="00BB147F" w:rsidP="00BF2E39">
            <w:pPr>
              <w:pStyle w:val="ListParagraph"/>
              <w:numPr>
                <w:ilvl w:val="0"/>
                <w:numId w:val="22"/>
              </w:numPr>
              <w:spacing w:before="0" w:after="80"/>
              <w:ind w:left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Actively </w:t>
            </w:r>
            <w:r w:rsidR="00EC1987">
              <w:rPr>
                <w:rFonts w:ascii="Times New Roman" w:hAnsi="Times New Roman"/>
                <w:sz w:val="20"/>
                <w:szCs w:val="20"/>
              </w:rPr>
              <w:t>build personal projects, which are maintained and</w:t>
            </w:r>
            <w:r w:rsidR="002346C7">
              <w:rPr>
                <w:rFonts w:ascii="Times New Roman" w:hAnsi="Times New Roman"/>
                <w:sz w:val="20"/>
                <w:szCs w:val="20"/>
              </w:rPr>
              <w:t xml:space="preserve"> publish</w:t>
            </w:r>
            <w:r w:rsidR="00EC1987">
              <w:rPr>
                <w:rFonts w:ascii="Times New Roman" w:hAnsi="Times New Roman"/>
                <w:sz w:val="20"/>
                <w:szCs w:val="20"/>
              </w:rPr>
              <w:t xml:space="preserve">ed </w:t>
            </w:r>
            <w:r>
              <w:rPr>
                <w:rFonts w:ascii="Times New Roman" w:hAnsi="Times New Roman"/>
                <w:sz w:val="20"/>
                <w:szCs w:val="20"/>
              </w:rPr>
              <w:t>on GitHub</w:t>
            </w:r>
          </w:p>
          <w:p w14:paraId="5A32C1E2" w14:textId="2D5E23FB" w:rsidR="00BB147F" w:rsidRDefault="00BB147F" w:rsidP="00BF2E39">
            <w:pPr>
              <w:pStyle w:val="ListParagraph"/>
              <w:numPr>
                <w:ilvl w:val="0"/>
                <w:numId w:val="22"/>
              </w:numPr>
              <w:spacing w:after="80"/>
              <w:ind w:left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 active member of the StackOverflow community</w:t>
            </w:r>
          </w:p>
          <w:p w14:paraId="1E30A4C3" w14:textId="56F1B751" w:rsidR="00BB147F" w:rsidRPr="00BB147F" w:rsidRDefault="00BB147F" w:rsidP="00BF2E39">
            <w:pPr>
              <w:pStyle w:val="ListParagraph"/>
              <w:numPr>
                <w:ilvl w:val="0"/>
                <w:numId w:val="22"/>
              </w:numPr>
              <w:spacing w:after="80"/>
              <w:ind w:left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Currently </w:t>
            </w:r>
            <w:r w:rsidR="006F2F45">
              <w:rPr>
                <w:rFonts w:ascii="Times New Roman" w:hAnsi="Times New Roman"/>
                <w:sz w:val="20"/>
                <w:szCs w:val="20"/>
              </w:rPr>
              <w:t>studying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full-stack web development through Udacity</w:t>
            </w:r>
          </w:p>
          <w:p w14:paraId="1242BCED" w14:textId="50D8CCC0" w:rsidR="00A95869" w:rsidRDefault="00FD0379" w:rsidP="00BF2E39">
            <w:pPr>
              <w:pStyle w:val="ListParagraph"/>
              <w:numPr>
                <w:ilvl w:val="0"/>
                <w:numId w:val="22"/>
              </w:numPr>
              <w:spacing w:after="80"/>
              <w:ind w:left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Collected</w:t>
            </w:r>
            <w:r w:rsidR="00E100F4">
              <w:rPr>
                <w:rFonts w:ascii="Times New Roman" w:hAnsi="Times New Roman"/>
                <w:sz w:val="20"/>
                <w:szCs w:val="20"/>
              </w:rPr>
              <w:t xml:space="preserve"> a de</w:t>
            </w:r>
            <w:r w:rsidR="00A717D0">
              <w:rPr>
                <w:rFonts w:ascii="Times New Roman" w:hAnsi="Times New Roman"/>
                <w:sz w:val="20"/>
                <w:szCs w:val="20"/>
              </w:rPr>
              <w:t xml:space="preserve">cade of computer </w:t>
            </w:r>
            <w:r w:rsidR="00D952CF">
              <w:rPr>
                <w:rFonts w:ascii="Times New Roman" w:hAnsi="Times New Roman"/>
                <w:sz w:val="20"/>
                <w:szCs w:val="20"/>
              </w:rPr>
              <w:t>knowledge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including</w:t>
            </w:r>
            <w:r w:rsidR="00A717D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programming, troubleshooting, and</w:t>
            </w:r>
            <w:r w:rsidR="00E100F4">
              <w:rPr>
                <w:rFonts w:ascii="Times New Roman" w:hAnsi="Times New Roman"/>
                <w:sz w:val="20"/>
                <w:szCs w:val="20"/>
              </w:rPr>
              <w:t xml:space="preserve"> handling </w:t>
            </w:r>
            <w:r>
              <w:rPr>
                <w:rFonts w:ascii="Times New Roman" w:hAnsi="Times New Roman"/>
                <w:sz w:val="20"/>
                <w:szCs w:val="20"/>
              </w:rPr>
              <w:t>both hardware and</w:t>
            </w:r>
            <w:r w:rsidR="00DC022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717D0">
              <w:rPr>
                <w:rFonts w:ascii="Times New Roman" w:hAnsi="Times New Roman"/>
                <w:sz w:val="20"/>
                <w:szCs w:val="20"/>
              </w:rPr>
              <w:t xml:space="preserve">popular </w:t>
            </w:r>
            <w:r w:rsidR="00DC0227">
              <w:rPr>
                <w:rFonts w:ascii="Times New Roman" w:hAnsi="Times New Roman"/>
                <w:sz w:val="20"/>
                <w:szCs w:val="20"/>
              </w:rPr>
              <w:t>software</w:t>
            </w:r>
          </w:p>
          <w:p w14:paraId="63707AA4" w14:textId="12BAD6DE" w:rsidR="002E3AAD" w:rsidRDefault="007A015D" w:rsidP="00BF2E39">
            <w:pPr>
              <w:pStyle w:val="ListParagraph"/>
              <w:numPr>
                <w:ilvl w:val="0"/>
                <w:numId w:val="22"/>
              </w:numPr>
              <w:spacing w:after="80"/>
              <w:ind w:left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Produced</w:t>
            </w:r>
            <w:r w:rsidR="002E3AAD">
              <w:rPr>
                <w:rFonts w:ascii="Times New Roman" w:hAnsi="Times New Roman"/>
                <w:sz w:val="20"/>
                <w:szCs w:val="20"/>
              </w:rPr>
              <w:t xml:space="preserve"> personal websites using HTML5 and CSS3 with expo</w:t>
            </w:r>
            <w:r w:rsidR="00FD0379">
              <w:rPr>
                <w:rFonts w:ascii="Times New Roman" w:hAnsi="Times New Roman"/>
                <w:sz w:val="20"/>
                <w:szCs w:val="20"/>
              </w:rPr>
              <w:t>sure to</w:t>
            </w:r>
            <w:r w:rsidR="00A717D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0379">
              <w:rPr>
                <w:rFonts w:ascii="Times New Roman" w:hAnsi="Times New Roman"/>
                <w:sz w:val="20"/>
                <w:szCs w:val="20"/>
              </w:rPr>
              <w:t>database development</w:t>
            </w:r>
            <w:r w:rsidR="002E3AAD">
              <w:rPr>
                <w:rFonts w:ascii="Times New Roman" w:hAnsi="Times New Roman"/>
                <w:sz w:val="20"/>
                <w:szCs w:val="20"/>
              </w:rPr>
              <w:t xml:space="preserve"> in MySQL</w:t>
            </w:r>
          </w:p>
          <w:p w14:paraId="72BE8B41" w14:textId="68D3C700" w:rsidR="009C3B47" w:rsidRDefault="00D95392" w:rsidP="00BF2E39">
            <w:pPr>
              <w:pStyle w:val="ListParagraph"/>
              <w:numPr>
                <w:ilvl w:val="0"/>
                <w:numId w:val="22"/>
              </w:numPr>
              <w:spacing w:after="80"/>
              <w:ind w:left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Established a d</w:t>
            </w:r>
            <w:r w:rsidR="002E3AAD">
              <w:rPr>
                <w:rFonts w:ascii="Times New Roman" w:hAnsi="Times New Roman"/>
                <w:sz w:val="20"/>
                <w:szCs w:val="20"/>
              </w:rPr>
              <w:t>eep understandi</w:t>
            </w:r>
            <w:r w:rsidR="007A015D">
              <w:rPr>
                <w:rFonts w:ascii="Times New Roman" w:hAnsi="Times New Roman"/>
                <w:sz w:val="20"/>
                <w:szCs w:val="20"/>
              </w:rPr>
              <w:t xml:space="preserve">ng of </w:t>
            </w:r>
            <w:r>
              <w:rPr>
                <w:rFonts w:ascii="Times New Roman" w:hAnsi="Times New Roman"/>
                <w:sz w:val="20"/>
                <w:szCs w:val="20"/>
              </w:rPr>
              <w:t>modern</w:t>
            </w:r>
            <w:r w:rsidR="007A015D">
              <w:rPr>
                <w:rFonts w:ascii="Times New Roman" w:hAnsi="Times New Roman"/>
                <w:sz w:val="20"/>
                <w:szCs w:val="20"/>
              </w:rPr>
              <w:t xml:space="preserve"> operating systems,</w:t>
            </w:r>
            <w:r w:rsidR="002E3AA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namely</w:t>
            </w:r>
            <w:r w:rsidR="002E3AAD">
              <w:rPr>
                <w:rFonts w:ascii="Times New Roman" w:hAnsi="Times New Roman"/>
                <w:sz w:val="20"/>
                <w:szCs w:val="20"/>
              </w:rPr>
              <w:t xml:space="preserve"> Windows and Linux</w:t>
            </w:r>
          </w:p>
          <w:p w14:paraId="1F8643A3" w14:textId="6BAFD860" w:rsidR="00BF2E39" w:rsidRPr="009C3B47" w:rsidRDefault="00BF2E39" w:rsidP="00BF2E39">
            <w:pPr>
              <w:pStyle w:val="ListParagraph"/>
              <w:numPr>
                <w:ilvl w:val="0"/>
                <w:numId w:val="22"/>
              </w:numPr>
              <w:spacing w:after="240"/>
              <w:ind w:left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Comfortable </w:t>
            </w:r>
            <w:r w:rsidR="00D51E6A">
              <w:rPr>
                <w:rFonts w:ascii="Times New Roman" w:hAnsi="Times New Roman"/>
                <w:sz w:val="20"/>
                <w:szCs w:val="20"/>
              </w:rPr>
              <w:t xml:space="preserve">interpreting and </w:t>
            </w:r>
            <w:r>
              <w:rPr>
                <w:rFonts w:ascii="Times New Roman" w:hAnsi="Times New Roman"/>
                <w:sz w:val="20"/>
                <w:szCs w:val="20"/>
              </w:rPr>
              <w:t>expre</w:t>
            </w:r>
            <w:r w:rsidR="00D51E6A">
              <w:rPr>
                <w:rFonts w:ascii="Times New Roman" w:hAnsi="Times New Roman"/>
                <w:sz w:val="20"/>
                <w:szCs w:val="20"/>
              </w:rPr>
              <w:t>ssing run and space-time using B</w:t>
            </w:r>
            <w:r>
              <w:rPr>
                <w:rFonts w:ascii="Times New Roman" w:hAnsi="Times New Roman"/>
                <w:sz w:val="20"/>
                <w:szCs w:val="20"/>
              </w:rPr>
              <w:t>ig-O notation</w:t>
            </w:r>
          </w:p>
          <w:p w14:paraId="5E60140E" w14:textId="77777777" w:rsidR="00A717D0" w:rsidRDefault="00A717D0" w:rsidP="00C04020">
            <w:pPr>
              <w:spacing w:before="0" w:after="80"/>
              <w:rPr>
                <w:rFonts w:ascii="Times New Roman" w:hAnsi="Times New Roman"/>
                <w:b/>
                <w:sz w:val="22"/>
                <w:szCs w:val="22"/>
              </w:rPr>
            </w:pPr>
            <w:r w:rsidRPr="00A717D0">
              <w:rPr>
                <w:rFonts w:ascii="Times New Roman" w:hAnsi="Times New Roman"/>
                <w:b/>
                <w:sz w:val="22"/>
                <w:szCs w:val="22"/>
              </w:rPr>
              <w:t>Photoshop Experience</w:t>
            </w:r>
          </w:p>
          <w:p w14:paraId="2B0FA8F6" w14:textId="04011EF7" w:rsidR="00A717D0" w:rsidRDefault="00EC1987" w:rsidP="00C04020">
            <w:pPr>
              <w:pStyle w:val="ListParagraph"/>
              <w:numPr>
                <w:ilvl w:val="0"/>
                <w:numId w:val="33"/>
              </w:numPr>
              <w:spacing w:before="0" w:after="80"/>
              <w:ind w:left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Designed</w:t>
            </w:r>
            <w:r w:rsidR="00A717D0">
              <w:rPr>
                <w:rFonts w:ascii="Times New Roman" w:hAnsi="Times New Roman"/>
                <w:sz w:val="20"/>
                <w:szCs w:val="20"/>
              </w:rPr>
              <w:t xml:space="preserve"> logos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and banners</w:t>
            </w:r>
            <w:r w:rsidR="00A717D0">
              <w:rPr>
                <w:rFonts w:ascii="Times New Roman" w:hAnsi="Times New Roman"/>
                <w:sz w:val="20"/>
                <w:szCs w:val="20"/>
              </w:rPr>
              <w:t xml:space="preserve"> for Alberni District Secondary School</w:t>
            </w:r>
          </w:p>
          <w:p w14:paraId="6C96C69D" w14:textId="0D28DABC" w:rsidR="00A717D0" w:rsidRDefault="00EC1987" w:rsidP="002346C7">
            <w:pPr>
              <w:pStyle w:val="ListParagraph"/>
              <w:numPr>
                <w:ilvl w:val="0"/>
                <w:numId w:val="33"/>
              </w:numPr>
              <w:spacing w:after="80"/>
              <w:ind w:left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Designed on</w:t>
            </w:r>
            <w:r w:rsidR="00503A38">
              <w:rPr>
                <w:rFonts w:ascii="Times New Roman" w:hAnsi="Times New Roman"/>
                <w:sz w:val="20"/>
                <w:szCs w:val="20"/>
              </w:rPr>
              <w:t xml:space="preserve"> an advertisement to sell merchandise at the Paramount Theatre</w:t>
            </w:r>
          </w:p>
          <w:p w14:paraId="4902EC1E" w14:textId="5683B6D5" w:rsidR="000F525B" w:rsidRPr="00055E03" w:rsidRDefault="00EC1987" w:rsidP="009C3B47">
            <w:pPr>
              <w:pStyle w:val="ListParagraph"/>
              <w:numPr>
                <w:ilvl w:val="0"/>
                <w:numId w:val="33"/>
              </w:numPr>
              <w:spacing w:after="240"/>
              <w:ind w:left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Created</w:t>
            </w:r>
            <w:r w:rsidR="00BB147F">
              <w:rPr>
                <w:rFonts w:ascii="Times New Roman" w:hAnsi="Times New Roman"/>
                <w:sz w:val="20"/>
                <w:szCs w:val="20"/>
              </w:rPr>
              <w:t xml:space="preserve"> a plethora of commissions for online clients.</w:t>
            </w:r>
            <w:r w:rsidR="00A011A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0379">
              <w:rPr>
                <w:rFonts w:ascii="Times New Roman" w:hAnsi="Times New Roman"/>
                <w:sz w:val="20"/>
                <w:szCs w:val="20"/>
              </w:rPr>
              <w:t>Commissions</w:t>
            </w:r>
            <w:r w:rsidR="002346C7">
              <w:rPr>
                <w:rFonts w:ascii="Times New Roman" w:hAnsi="Times New Roman"/>
                <w:sz w:val="20"/>
                <w:szCs w:val="20"/>
              </w:rPr>
              <w:t xml:space="preserve"> include banners, headers, forum signatures, profile pictures, advertisements, etc.</w:t>
            </w:r>
          </w:p>
        </w:tc>
      </w:tr>
      <w:tr w:rsidR="000F525B" w:rsidRPr="00D13F35" w14:paraId="6D09A664" w14:textId="77777777" w:rsidTr="000F525B">
        <w:trPr>
          <w:gridAfter w:val="1"/>
          <w:wAfter w:w="135" w:type="pct"/>
          <w:trHeight w:val="285"/>
        </w:trPr>
        <w:tc>
          <w:tcPr>
            <w:tcW w:w="4865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81E3B7" w14:textId="4876EE1F" w:rsidR="000F525B" w:rsidRDefault="000F525B" w:rsidP="002346C7">
            <w:pPr>
              <w:pStyle w:val="Heading1"/>
              <w:framePr w:hSpace="0" w:wrap="auto" w:vAnchor="margin" w:hAnchor="text" w:yAlign="inline"/>
              <w:spacing w:before="120" w:after="120"/>
              <w:jc w:val="left"/>
              <w:rPr>
                <w:b/>
                <w:noProof/>
                <w:sz w:val="22"/>
                <w:szCs w:val="22"/>
              </w:rPr>
            </w:pPr>
            <w:r w:rsidRPr="00055E03">
              <w:rPr>
                <w:sz w:val="22"/>
                <w:szCs w:val="22"/>
              </w:rPr>
              <w:t>Competencies</w:t>
            </w:r>
          </w:p>
        </w:tc>
      </w:tr>
      <w:tr w:rsidR="000F525B" w:rsidRPr="00D13F35" w14:paraId="6BE8788C" w14:textId="77777777" w:rsidTr="00660640">
        <w:trPr>
          <w:trHeight w:val="70"/>
        </w:trPr>
        <w:tc>
          <w:tcPr>
            <w:tcW w:w="135" w:type="pct"/>
          </w:tcPr>
          <w:p w14:paraId="04A42029" w14:textId="6BBFC284" w:rsidR="00055E03" w:rsidRDefault="00055E03" w:rsidP="000F525B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D53BDF0" w14:textId="77777777" w:rsidR="00055E03" w:rsidRPr="00055E03" w:rsidRDefault="00055E03" w:rsidP="00055E03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24FA74F" w14:textId="77777777" w:rsidR="00055E03" w:rsidRPr="00055E03" w:rsidRDefault="00055E03" w:rsidP="00055E03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39EAADB" w14:textId="77777777" w:rsidR="00055E03" w:rsidRPr="00055E03" w:rsidRDefault="00055E03" w:rsidP="00055E03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97567CE" w14:textId="55DA85D2" w:rsidR="000F525B" w:rsidRPr="00055E03" w:rsidRDefault="000F525B" w:rsidP="00055E0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5" w:type="pct"/>
            <w:gridSpan w:val="4"/>
            <w:tcBorders>
              <w:top w:val="single" w:sz="4" w:space="0" w:color="auto"/>
            </w:tcBorders>
          </w:tcPr>
          <w:p w14:paraId="1C780255" w14:textId="42FE4614" w:rsidR="00BF2E39" w:rsidRPr="00BF2E39" w:rsidRDefault="00BF2E39" w:rsidP="00C04020">
            <w:pPr>
              <w:pStyle w:val="ListParagraph"/>
              <w:numPr>
                <w:ilvl w:val="0"/>
                <w:numId w:val="34"/>
              </w:numPr>
              <w:spacing w:after="80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Oversaw and maintained local &amp; wide area networks (LAN/WAN) at home</w:t>
            </w:r>
          </w:p>
          <w:p w14:paraId="2253D449" w14:textId="173BABE6" w:rsidR="00BF2E39" w:rsidRPr="00BF2E39" w:rsidRDefault="00BF2E39" w:rsidP="00BF2E39">
            <w:pPr>
              <w:pStyle w:val="ListParagraph"/>
              <w:numPr>
                <w:ilvl w:val="0"/>
                <w:numId w:val="34"/>
              </w:numPr>
              <w:spacing w:after="80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Participated in training new management and employees on multiple occasions</w:t>
            </w:r>
          </w:p>
          <w:p w14:paraId="6F4C4E66" w14:textId="126AB2A3" w:rsidR="003B755C" w:rsidRPr="003B755C" w:rsidRDefault="003B755C" w:rsidP="003B755C">
            <w:pPr>
              <w:pStyle w:val="ListParagraph"/>
              <w:numPr>
                <w:ilvl w:val="0"/>
                <w:numId w:val="34"/>
              </w:numPr>
              <w:spacing w:after="80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F2F45">
              <w:rPr>
                <w:rFonts w:ascii="Times New Roman" w:hAnsi="Times New Roman"/>
                <w:sz w:val="20"/>
                <w:szCs w:val="20"/>
              </w:rPr>
              <w:t xml:space="preserve">Interacted with hundreds of people from different backgrounds on a weekly basis, providing personable </w:t>
            </w:r>
            <w:r w:rsidR="00EC1987">
              <w:rPr>
                <w:rFonts w:ascii="Times New Roman" w:hAnsi="Times New Roman"/>
                <w:sz w:val="20"/>
                <w:szCs w:val="20"/>
              </w:rPr>
              <w:t>service and assistance regularly</w:t>
            </w:r>
          </w:p>
          <w:p w14:paraId="27726DBB" w14:textId="0F6676B3" w:rsidR="003B755C" w:rsidRPr="00BF2E39" w:rsidRDefault="00BF2E39" w:rsidP="00BF2E39">
            <w:pPr>
              <w:pStyle w:val="ListParagraph"/>
              <w:numPr>
                <w:ilvl w:val="0"/>
                <w:numId w:val="34"/>
              </w:numPr>
              <w:spacing w:before="80" w:after="80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Enhanced</w:t>
            </w:r>
            <w:r w:rsidR="00055E03" w:rsidRPr="006F2F45">
              <w:rPr>
                <w:rFonts w:ascii="Times New Roman" w:hAnsi="Times New Roman"/>
                <w:sz w:val="20"/>
                <w:szCs w:val="20"/>
              </w:rPr>
              <w:t xml:space="preserve"> productivity by prioritizing and accomplishing tasks in the workplace</w:t>
            </w:r>
          </w:p>
        </w:tc>
      </w:tr>
      <w:tr w:rsidR="009803C7" w:rsidRPr="00D13F35" w14:paraId="31894A73" w14:textId="77777777" w:rsidTr="000F525B">
        <w:trPr>
          <w:trHeight w:val="302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47AAE9B" w14:textId="15DB58BC" w:rsidR="009803C7" w:rsidRPr="00D13F35" w:rsidRDefault="009803C7" w:rsidP="002346C7">
            <w:pPr>
              <w:pStyle w:val="Heading1"/>
              <w:framePr w:hSpace="0" w:wrap="auto" w:vAnchor="margin" w:hAnchor="text" w:yAlign="inline"/>
              <w:spacing w:before="120" w:after="120"/>
              <w:jc w:val="left"/>
              <w:rPr>
                <w:sz w:val="22"/>
                <w:szCs w:val="22"/>
              </w:rPr>
            </w:pPr>
            <w:r w:rsidRPr="00D13F35">
              <w:rPr>
                <w:sz w:val="22"/>
                <w:szCs w:val="22"/>
              </w:rPr>
              <w:lastRenderedPageBreak/>
              <w:t>work Experience</w:t>
            </w:r>
          </w:p>
        </w:tc>
      </w:tr>
      <w:tr w:rsidR="009803C7" w:rsidRPr="00D13F35" w14:paraId="50855F11" w14:textId="77777777" w:rsidTr="00055E03">
        <w:trPr>
          <w:trHeight w:val="58"/>
        </w:trPr>
        <w:tc>
          <w:tcPr>
            <w:tcW w:w="135" w:type="pct"/>
          </w:tcPr>
          <w:p w14:paraId="7AF9E4F5" w14:textId="77777777" w:rsidR="009803C7" w:rsidRPr="00D13F35" w:rsidRDefault="009803C7" w:rsidP="000F525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68" w:type="pct"/>
          </w:tcPr>
          <w:p w14:paraId="5FD17A45" w14:textId="17102A28" w:rsidR="009803C7" w:rsidRPr="00D13F35" w:rsidRDefault="00895713" w:rsidP="000F525B">
            <w:pPr>
              <w:pStyle w:val="Heading2"/>
              <w:spacing w:before="12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Gas Station Attendant &amp;</w:t>
            </w:r>
            <w:r w:rsidR="00437EDE" w:rsidRPr="00D13F35">
              <w:rPr>
                <w:rFonts w:ascii="Times New Roman" w:hAnsi="Times New Roman"/>
                <w:sz w:val="22"/>
                <w:szCs w:val="22"/>
              </w:rPr>
              <w:t xml:space="preserve"> Clerk</w:t>
            </w:r>
            <w:r w:rsidR="009803C7" w:rsidRPr="00D13F35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397" w:type="pct"/>
            <w:gridSpan w:val="3"/>
            <w:vAlign w:val="center"/>
          </w:tcPr>
          <w:p w14:paraId="024C9F3B" w14:textId="1CDBCF2B" w:rsidR="009803C7" w:rsidRPr="00D13F35" w:rsidRDefault="00437EDE" w:rsidP="000F525B">
            <w:pPr>
              <w:pStyle w:val="Dates"/>
              <w:spacing w:after="80"/>
              <w:rPr>
                <w:rFonts w:ascii="Times New Roman" w:hAnsi="Times New Roman"/>
                <w:sz w:val="20"/>
                <w:szCs w:val="20"/>
              </w:rPr>
            </w:pPr>
            <w:r w:rsidRPr="00D13F35">
              <w:rPr>
                <w:rFonts w:ascii="Times New Roman" w:hAnsi="Times New Roman"/>
                <w:sz w:val="20"/>
                <w:szCs w:val="20"/>
              </w:rPr>
              <w:t>May</w:t>
            </w:r>
            <w:r w:rsidR="009803C7" w:rsidRPr="00D13F35">
              <w:rPr>
                <w:rFonts w:ascii="Times New Roman" w:hAnsi="Times New Roman"/>
                <w:sz w:val="20"/>
                <w:szCs w:val="20"/>
              </w:rPr>
              <w:t xml:space="preserve"> – September 201</w:t>
            </w:r>
            <w:r w:rsidRPr="00D13F35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9803C7" w:rsidRPr="00D13F35" w14:paraId="55126430" w14:textId="77777777" w:rsidTr="007A015D">
        <w:trPr>
          <w:trHeight w:val="918"/>
        </w:trPr>
        <w:tc>
          <w:tcPr>
            <w:tcW w:w="135" w:type="pct"/>
          </w:tcPr>
          <w:p w14:paraId="279CF7B4" w14:textId="77777777" w:rsidR="009803C7" w:rsidRPr="00D13F35" w:rsidRDefault="009803C7" w:rsidP="000F525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5" w:type="pct"/>
            <w:gridSpan w:val="4"/>
          </w:tcPr>
          <w:p w14:paraId="4BD78DC8" w14:textId="52D2AB80" w:rsidR="009803C7" w:rsidRPr="00D13F35" w:rsidRDefault="00437EDE" w:rsidP="000F525B">
            <w:pPr>
              <w:pStyle w:val="Location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 w:rsidRPr="00D13F35">
              <w:rPr>
                <w:rFonts w:ascii="Times New Roman" w:hAnsi="Times New Roman"/>
                <w:sz w:val="20"/>
                <w:szCs w:val="20"/>
              </w:rPr>
              <w:t>Petro Canada, Port Alberni</w:t>
            </w:r>
          </w:p>
          <w:p w14:paraId="3A7FF344" w14:textId="59A4507E" w:rsidR="00BF2E39" w:rsidRDefault="00BF2E39" w:rsidP="00A011A9">
            <w:pPr>
              <w:pStyle w:val="ListParagraph"/>
              <w:spacing w:before="80"/>
              <w:rPr>
                <w:rFonts w:ascii="Times New Roman" w:hAnsi="Times New Roman"/>
                <w:sz w:val="18"/>
                <w:szCs w:val="18"/>
              </w:rPr>
            </w:pPr>
            <w:r w:rsidRPr="00A011A9">
              <w:rPr>
                <w:rFonts w:ascii="Times New Roman" w:hAnsi="Times New Roman"/>
                <w:sz w:val="18"/>
                <w:szCs w:val="18"/>
              </w:rPr>
              <w:t>Complimented for seeking out duties and tasks without instruction</w:t>
            </w:r>
          </w:p>
          <w:p w14:paraId="0B0B4DAF" w14:textId="0E5E0704" w:rsidR="009803C7" w:rsidRPr="00A011A9" w:rsidRDefault="00AB6792" w:rsidP="00A011A9">
            <w:pPr>
              <w:pStyle w:val="ListParagraph"/>
              <w:spacing w:before="80"/>
              <w:rPr>
                <w:rFonts w:ascii="Times New Roman" w:hAnsi="Times New Roman"/>
                <w:sz w:val="18"/>
                <w:szCs w:val="18"/>
              </w:rPr>
            </w:pPr>
            <w:r w:rsidRPr="00A011A9">
              <w:rPr>
                <w:rFonts w:ascii="Times New Roman" w:hAnsi="Times New Roman"/>
                <w:sz w:val="18"/>
                <w:szCs w:val="18"/>
              </w:rPr>
              <w:t xml:space="preserve">Greeted and assisted </w:t>
            </w:r>
            <w:r w:rsidR="00BF2E39">
              <w:rPr>
                <w:rFonts w:ascii="Times New Roman" w:hAnsi="Times New Roman"/>
                <w:sz w:val="18"/>
                <w:szCs w:val="18"/>
              </w:rPr>
              <w:t xml:space="preserve">all </w:t>
            </w:r>
            <w:r w:rsidRPr="00A011A9">
              <w:rPr>
                <w:rFonts w:ascii="Times New Roman" w:hAnsi="Times New Roman"/>
                <w:sz w:val="18"/>
                <w:szCs w:val="18"/>
              </w:rPr>
              <w:t>customers in a friendly</w:t>
            </w:r>
            <w:r w:rsidR="00E64A37" w:rsidRPr="00A011A9">
              <w:rPr>
                <w:rFonts w:ascii="Times New Roman" w:hAnsi="Times New Roman"/>
                <w:sz w:val="18"/>
                <w:szCs w:val="18"/>
              </w:rPr>
              <w:t xml:space="preserve"> and professional</w:t>
            </w:r>
            <w:r w:rsidRPr="00A011A9">
              <w:rPr>
                <w:rFonts w:ascii="Times New Roman" w:hAnsi="Times New Roman"/>
                <w:sz w:val="18"/>
                <w:szCs w:val="18"/>
              </w:rPr>
              <w:t xml:space="preserve"> manner</w:t>
            </w:r>
          </w:p>
          <w:p w14:paraId="0AA41DA8" w14:textId="28647F64" w:rsidR="00437EDE" w:rsidRPr="00BF2E39" w:rsidRDefault="00AB6792" w:rsidP="00BF2E39">
            <w:pPr>
              <w:pStyle w:val="ListParagraph"/>
              <w:rPr>
                <w:rFonts w:ascii="Times New Roman" w:hAnsi="Times New Roman"/>
                <w:sz w:val="18"/>
                <w:szCs w:val="18"/>
              </w:rPr>
            </w:pPr>
            <w:r w:rsidRPr="00A011A9">
              <w:rPr>
                <w:rFonts w:ascii="Times New Roman" w:hAnsi="Times New Roman"/>
                <w:sz w:val="18"/>
                <w:szCs w:val="18"/>
              </w:rPr>
              <w:t>Multi</w:t>
            </w:r>
            <w:r w:rsidR="003B755C" w:rsidRPr="00A011A9">
              <w:rPr>
                <w:rFonts w:ascii="Times New Roman" w:hAnsi="Times New Roman"/>
                <w:sz w:val="18"/>
                <w:szCs w:val="18"/>
              </w:rPr>
              <w:t>tasked</w:t>
            </w:r>
            <w:r w:rsidR="00567159" w:rsidRPr="00A011A9">
              <w:rPr>
                <w:rFonts w:ascii="Times New Roman" w:hAnsi="Times New Roman"/>
                <w:sz w:val="18"/>
                <w:szCs w:val="18"/>
              </w:rPr>
              <w:t xml:space="preserve"> the Point of Sale</w:t>
            </w:r>
            <w:r w:rsidR="008C259A" w:rsidRPr="00A011A9">
              <w:rPr>
                <w:rFonts w:ascii="Times New Roman" w:hAnsi="Times New Roman"/>
                <w:sz w:val="18"/>
                <w:szCs w:val="18"/>
              </w:rPr>
              <w:t xml:space="preserve"> system, paperwork, and store cleanup</w:t>
            </w:r>
          </w:p>
        </w:tc>
      </w:tr>
      <w:tr w:rsidR="009803C7" w:rsidRPr="00D13F35" w14:paraId="477404A2" w14:textId="77777777" w:rsidTr="000F525B">
        <w:trPr>
          <w:trHeight w:val="42"/>
        </w:trPr>
        <w:tc>
          <w:tcPr>
            <w:tcW w:w="135" w:type="pct"/>
          </w:tcPr>
          <w:p w14:paraId="3D9A5B15" w14:textId="3094D331" w:rsidR="009803C7" w:rsidRPr="00D13F35" w:rsidRDefault="009803C7" w:rsidP="000F525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48" w:type="pct"/>
            <w:gridSpan w:val="2"/>
            <w:vAlign w:val="center"/>
          </w:tcPr>
          <w:p w14:paraId="65A4FFB5" w14:textId="2B32121C" w:rsidR="009803C7" w:rsidRPr="00D13F35" w:rsidRDefault="00437EDE" w:rsidP="000F525B">
            <w:pPr>
              <w:pStyle w:val="Heading2"/>
              <w:tabs>
                <w:tab w:val="left" w:pos="3825"/>
              </w:tabs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D13F35">
              <w:rPr>
                <w:rFonts w:ascii="Times New Roman" w:hAnsi="Times New Roman"/>
                <w:sz w:val="22"/>
                <w:szCs w:val="22"/>
              </w:rPr>
              <w:t>Concession</w:t>
            </w:r>
            <w:r w:rsidR="00182D9A">
              <w:rPr>
                <w:rFonts w:ascii="Times New Roman" w:hAnsi="Times New Roman"/>
                <w:sz w:val="22"/>
                <w:szCs w:val="22"/>
              </w:rPr>
              <w:t xml:space="preserve"> Attendant &amp; Usher</w:t>
            </w:r>
          </w:p>
        </w:tc>
        <w:tc>
          <w:tcPr>
            <w:tcW w:w="2217" w:type="pct"/>
            <w:gridSpan w:val="2"/>
            <w:vAlign w:val="center"/>
          </w:tcPr>
          <w:p w14:paraId="05F29CBF" w14:textId="6F5BCDE7" w:rsidR="009803C7" w:rsidRPr="00D13F35" w:rsidRDefault="006F2F45" w:rsidP="000F525B">
            <w:pPr>
              <w:pStyle w:val="Heading2"/>
              <w:tabs>
                <w:tab w:val="left" w:pos="3825"/>
              </w:tabs>
              <w:spacing w:before="0" w:after="0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  <w:r w:rsidR="00927B35">
              <w:rPr>
                <w:rFonts w:ascii="Times New Roman" w:hAnsi="Times New Roman"/>
                <w:b w:val="0"/>
                <w:sz w:val="20"/>
                <w:szCs w:val="20"/>
              </w:rPr>
              <w:t xml:space="preserve">       </w:t>
            </w:r>
            <w:r w:rsidR="00A011A9">
              <w:rPr>
                <w:rFonts w:ascii="Times New Roman" w:hAnsi="Times New Roman"/>
                <w:b w:val="0"/>
                <w:sz w:val="20"/>
                <w:szCs w:val="20"/>
              </w:rPr>
              <w:t xml:space="preserve">  </w:t>
            </w:r>
            <w:r w:rsidR="00927B35">
              <w:rPr>
                <w:rFonts w:ascii="Times New Roman" w:hAnsi="Times New Roman"/>
                <w:b w:val="0"/>
                <w:sz w:val="20"/>
                <w:szCs w:val="20"/>
              </w:rPr>
              <w:t xml:space="preserve">     </w:t>
            </w:r>
            <w:r w:rsidR="00437EDE" w:rsidRPr="00D13F35">
              <w:rPr>
                <w:rFonts w:ascii="Times New Roman" w:hAnsi="Times New Roman"/>
                <w:b w:val="0"/>
                <w:sz w:val="20"/>
                <w:szCs w:val="20"/>
              </w:rPr>
              <w:t>August</w:t>
            </w:r>
            <w:r w:rsidR="00927B35">
              <w:rPr>
                <w:rFonts w:ascii="Times New Roman" w:hAnsi="Times New Roman"/>
                <w:b w:val="0"/>
                <w:sz w:val="20"/>
                <w:szCs w:val="20"/>
              </w:rPr>
              <w:t xml:space="preserve"> 2013 – September</w:t>
            </w:r>
            <w:r w:rsidR="00437EDE" w:rsidRPr="00D13F35">
              <w:rPr>
                <w:rFonts w:ascii="Times New Roman" w:hAnsi="Times New Roman"/>
                <w:b w:val="0"/>
                <w:sz w:val="20"/>
                <w:szCs w:val="20"/>
              </w:rPr>
              <w:t xml:space="preserve"> 2015</w:t>
            </w:r>
          </w:p>
        </w:tc>
      </w:tr>
      <w:tr w:rsidR="009803C7" w:rsidRPr="00D13F35" w14:paraId="6F4947B8" w14:textId="77777777" w:rsidTr="000F525B">
        <w:trPr>
          <w:trHeight w:val="857"/>
        </w:trPr>
        <w:tc>
          <w:tcPr>
            <w:tcW w:w="135" w:type="pct"/>
          </w:tcPr>
          <w:p w14:paraId="48E28C00" w14:textId="77777777" w:rsidR="009803C7" w:rsidRPr="00D13F35" w:rsidRDefault="009803C7" w:rsidP="000F525B">
            <w:pPr>
              <w:spacing w:before="1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5" w:type="pct"/>
            <w:gridSpan w:val="4"/>
          </w:tcPr>
          <w:p w14:paraId="3621AAFA" w14:textId="3CFC00C9" w:rsidR="009803C7" w:rsidRPr="00D13F35" w:rsidRDefault="00437EDE" w:rsidP="000F525B">
            <w:pPr>
              <w:pStyle w:val="Location"/>
              <w:spacing w:before="0" w:after="0"/>
              <w:rPr>
                <w:rFonts w:ascii="Times New Roman" w:hAnsi="Times New Roman"/>
                <w:i w:val="0"/>
                <w:sz w:val="20"/>
                <w:szCs w:val="20"/>
              </w:rPr>
            </w:pPr>
            <w:r w:rsidRPr="00D13F35">
              <w:rPr>
                <w:rFonts w:ascii="Times New Roman" w:hAnsi="Times New Roman"/>
                <w:sz w:val="20"/>
                <w:szCs w:val="20"/>
              </w:rPr>
              <w:t>Landmark Cinemas, Paramount Theatre</w:t>
            </w:r>
          </w:p>
          <w:p w14:paraId="3DB9D1B1" w14:textId="147D608B" w:rsidR="003B755C" w:rsidRPr="003B755C" w:rsidRDefault="003B755C" w:rsidP="00FD0379">
            <w:pPr>
              <w:pStyle w:val="ListParagraph"/>
              <w:spacing w:before="80"/>
              <w:rPr>
                <w:rFonts w:ascii="Times New Roman" w:hAnsi="Times New Roman"/>
                <w:sz w:val="18"/>
                <w:szCs w:val="18"/>
              </w:rPr>
            </w:pPr>
            <w:r w:rsidRPr="00D13F35">
              <w:rPr>
                <w:rFonts w:ascii="Times New Roman" w:hAnsi="Times New Roman"/>
                <w:sz w:val="18"/>
                <w:szCs w:val="18"/>
              </w:rPr>
              <w:t>Temporarily served as the Chairman of the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Joint</w:t>
            </w:r>
            <w:r w:rsidRPr="00D13F35">
              <w:rPr>
                <w:rFonts w:ascii="Times New Roman" w:hAnsi="Times New Roman"/>
                <w:sz w:val="18"/>
                <w:szCs w:val="18"/>
              </w:rPr>
              <w:t xml:space="preserve"> Health &amp; Safety Committee </w:t>
            </w:r>
          </w:p>
          <w:p w14:paraId="62718481" w14:textId="5C3E2A47" w:rsidR="003B755C" w:rsidRPr="003B755C" w:rsidRDefault="003B755C" w:rsidP="00A011A9">
            <w:pPr>
              <w:pStyle w:val="ListParagraph"/>
              <w:rPr>
                <w:rFonts w:ascii="Times New Roman" w:hAnsi="Times New Roman"/>
                <w:sz w:val="18"/>
                <w:szCs w:val="18"/>
              </w:rPr>
            </w:pPr>
            <w:r w:rsidRPr="00D13F35">
              <w:rPr>
                <w:rFonts w:ascii="Times New Roman" w:hAnsi="Times New Roman"/>
                <w:sz w:val="18"/>
                <w:szCs w:val="18"/>
              </w:rPr>
              <w:t>Won a staff competition for pushing sales of a specific item</w:t>
            </w:r>
          </w:p>
          <w:p w14:paraId="53F76A8C" w14:textId="0A866F89" w:rsidR="00437EDE" w:rsidRPr="00D13F35" w:rsidRDefault="00437EDE" w:rsidP="00A011A9">
            <w:pPr>
              <w:pStyle w:val="ListParagraph"/>
              <w:rPr>
                <w:rFonts w:ascii="Times New Roman" w:hAnsi="Times New Roman"/>
                <w:sz w:val="18"/>
                <w:szCs w:val="18"/>
              </w:rPr>
            </w:pPr>
            <w:r w:rsidRPr="00D13F35">
              <w:rPr>
                <w:rFonts w:ascii="Times New Roman" w:hAnsi="Times New Roman"/>
                <w:sz w:val="18"/>
                <w:szCs w:val="18"/>
              </w:rPr>
              <w:t>Experience with a Point of Sale system for two years</w:t>
            </w:r>
          </w:p>
          <w:p w14:paraId="50E15366" w14:textId="20EC5E77" w:rsidR="009803C7" w:rsidRPr="00D13F35" w:rsidRDefault="003B755C" w:rsidP="00A011A9">
            <w:pPr>
              <w:pStyle w:val="ListParagraph"/>
              <w:spacing w:before="0" w:after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  <w:r w:rsidR="00A011A9">
              <w:rPr>
                <w:rFonts w:ascii="Times New Roman" w:hAnsi="Times New Roman"/>
                <w:sz w:val="18"/>
                <w:szCs w:val="18"/>
              </w:rPr>
              <w:t>dapted successfully to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a fast-paced </w:t>
            </w:r>
            <w:r w:rsidR="00FD0379">
              <w:rPr>
                <w:rFonts w:ascii="Times New Roman" w:hAnsi="Times New Roman"/>
                <w:sz w:val="18"/>
                <w:szCs w:val="18"/>
              </w:rPr>
              <w:t xml:space="preserve">work </w:t>
            </w:r>
            <w:r>
              <w:rPr>
                <w:rFonts w:ascii="Times New Roman" w:hAnsi="Times New Roman"/>
                <w:sz w:val="18"/>
                <w:szCs w:val="18"/>
              </w:rPr>
              <w:t>environment</w:t>
            </w:r>
          </w:p>
        </w:tc>
      </w:tr>
      <w:tr w:rsidR="009803C7" w:rsidRPr="00D13F35" w14:paraId="4645943F" w14:textId="77777777" w:rsidTr="000F525B">
        <w:trPr>
          <w:trHeight w:val="302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D32F09E" w14:textId="2D9638D1" w:rsidR="009803C7" w:rsidRPr="00B06247" w:rsidRDefault="002346C7" w:rsidP="002346C7">
            <w:pPr>
              <w:pStyle w:val="Heading1"/>
              <w:framePr w:hSpace="0" w:wrap="auto" w:vAnchor="margin" w:hAnchor="text" w:yAlign="inline"/>
              <w:spacing w:before="120" w:after="12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Awards</w:t>
            </w:r>
          </w:p>
        </w:tc>
      </w:tr>
      <w:tr w:rsidR="009803C7" w:rsidRPr="00D13F35" w14:paraId="7AF40ACC" w14:textId="77777777" w:rsidTr="007A015D">
        <w:trPr>
          <w:trHeight w:val="1250"/>
        </w:trPr>
        <w:tc>
          <w:tcPr>
            <w:tcW w:w="135" w:type="pct"/>
            <w:tcBorders>
              <w:bottom w:val="single" w:sz="4" w:space="0" w:color="auto"/>
            </w:tcBorders>
          </w:tcPr>
          <w:p w14:paraId="70EE2AF3" w14:textId="77777777" w:rsidR="009803C7" w:rsidRPr="005B6C43" w:rsidRDefault="009803C7" w:rsidP="000F525B">
            <w:pPr>
              <w:pStyle w:val="Heading1"/>
              <w:framePr w:hSpace="0" w:wrap="auto" w:vAnchor="margin" w:hAnchor="text" w:yAlign="inline"/>
              <w:spacing w:before="120" w:after="80"/>
              <w:rPr>
                <w:sz w:val="22"/>
                <w:szCs w:val="22"/>
              </w:rPr>
            </w:pPr>
          </w:p>
        </w:tc>
        <w:tc>
          <w:tcPr>
            <w:tcW w:w="4865" w:type="pct"/>
            <w:gridSpan w:val="4"/>
            <w:tcBorders>
              <w:bottom w:val="single" w:sz="4" w:space="0" w:color="auto"/>
            </w:tcBorders>
          </w:tcPr>
          <w:p w14:paraId="28F1191F" w14:textId="1D8BA8FC" w:rsidR="001F3E66" w:rsidRPr="00330AFE" w:rsidRDefault="00D952CF" w:rsidP="00A011A9">
            <w:pPr>
              <w:pStyle w:val="ListParagraph"/>
              <w:numPr>
                <w:ilvl w:val="0"/>
                <w:numId w:val="24"/>
              </w:numPr>
              <w:spacing w:before="120"/>
              <w:ind w:left="36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Recipient of</w:t>
            </w:r>
            <w:r w:rsidR="001F3E66" w:rsidRPr="000B42B0">
              <w:rPr>
                <w:rFonts w:ascii="Times New Roman" w:hAnsi="Times New Roman"/>
                <w:sz w:val="18"/>
                <w:szCs w:val="18"/>
              </w:rPr>
              <w:t xml:space="preserve"> $1,500 entrance scholarship from the University of Victoria</w:t>
            </w:r>
          </w:p>
          <w:p w14:paraId="11DE8FF6" w14:textId="29B58519" w:rsidR="00330AFE" w:rsidRPr="00330AFE" w:rsidRDefault="00330AFE" w:rsidP="00330AFE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Received $200 bursary for academic excellence in June 2015</w:t>
            </w:r>
          </w:p>
          <w:p w14:paraId="3D644BC0" w14:textId="1B4CE8E3" w:rsidR="0000316D" w:rsidRPr="00E52781" w:rsidRDefault="0000316D" w:rsidP="00A011A9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Passport to Education award recipient</w:t>
            </w:r>
          </w:p>
          <w:p w14:paraId="451CBFBA" w14:textId="5A3138EA" w:rsidR="00A6408F" w:rsidRPr="007A015D" w:rsidRDefault="006F2F45" w:rsidP="00A011A9">
            <w:pPr>
              <w:pStyle w:val="ListParagraph"/>
              <w:numPr>
                <w:ilvl w:val="0"/>
                <w:numId w:val="24"/>
              </w:numPr>
              <w:spacing w:after="240"/>
              <w:ind w:left="360"/>
              <w:rPr>
                <w:rFonts w:ascii="Times New Roman" w:hAnsi="Times New Roman"/>
                <w:b/>
                <w:sz w:val="18"/>
                <w:szCs w:val="18"/>
              </w:rPr>
            </w:pPr>
            <w:r w:rsidRPr="000B42B0">
              <w:rPr>
                <w:rFonts w:ascii="Times New Roman" w:hAnsi="Times New Roman"/>
                <w:sz w:val="18"/>
                <w:szCs w:val="18"/>
              </w:rPr>
              <w:t>Gra</w:t>
            </w:r>
            <w:r>
              <w:rPr>
                <w:rFonts w:ascii="Times New Roman" w:hAnsi="Times New Roman"/>
                <w:sz w:val="18"/>
                <w:szCs w:val="18"/>
              </w:rPr>
              <w:t>de 6 – 12 Honour Roll &amp; Principal</w:t>
            </w:r>
            <w:r w:rsidRPr="000B42B0">
              <w:rPr>
                <w:rFonts w:ascii="Times New Roman" w:hAnsi="Times New Roman"/>
                <w:sz w:val="18"/>
                <w:szCs w:val="18"/>
              </w:rPr>
              <w:t>’s Roll | All term</w:t>
            </w:r>
            <w:r>
              <w:rPr>
                <w:rFonts w:ascii="Times New Roman" w:hAnsi="Times New Roman"/>
                <w:sz w:val="18"/>
                <w:szCs w:val="18"/>
              </w:rPr>
              <w:t>s</w:t>
            </w:r>
          </w:p>
        </w:tc>
      </w:tr>
      <w:tr w:rsidR="005B6C43" w:rsidRPr="00D13F35" w14:paraId="1F0D2DAC" w14:textId="77777777" w:rsidTr="00660640">
        <w:trPr>
          <w:gridAfter w:val="1"/>
          <w:wAfter w:w="135" w:type="pct"/>
          <w:trHeight w:val="278"/>
        </w:trPr>
        <w:tc>
          <w:tcPr>
            <w:tcW w:w="4865" w:type="pct"/>
            <w:gridSpan w:val="4"/>
          </w:tcPr>
          <w:p w14:paraId="4BE15881" w14:textId="40199E90" w:rsidR="005B6C43" w:rsidRPr="005B6C43" w:rsidRDefault="0000316D" w:rsidP="002346C7">
            <w:pPr>
              <w:pStyle w:val="Heading1"/>
              <w:framePr w:hSpace="0" w:wrap="auto" w:vAnchor="margin" w:hAnchor="text" w:yAlign="inline"/>
              <w:spacing w:before="120" w:after="12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Hobbies &amp; Interests</w:t>
            </w:r>
          </w:p>
        </w:tc>
      </w:tr>
      <w:tr w:rsidR="005B6C43" w:rsidRPr="00D13F35" w14:paraId="70CC4DB2" w14:textId="77777777" w:rsidTr="00660640">
        <w:trPr>
          <w:trHeight w:val="72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</w:tcBorders>
          </w:tcPr>
          <w:p w14:paraId="06CB4521" w14:textId="77777777" w:rsidR="005B6C43" w:rsidRPr="00D13F35" w:rsidRDefault="005B6C43" w:rsidP="000F525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5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193C185" w14:textId="03B1E879" w:rsidR="002346C7" w:rsidRPr="002346C7" w:rsidRDefault="002346C7" w:rsidP="00A011A9">
            <w:pPr>
              <w:pStyle w:val="ListParagraph"/>
              <w:numPr>
                <w:ilvl w:val="0"/>
                <w:numId w:val="35"/>
              </w:numPr>
              <w:spacing w:before="120"/>
              <w:ind w:left="360"/>
              <w:rPr>
                <w:rFonts w:ascii="Times New Roman" w:hAnsi="Times New Roman"/>
                <w:b/>
                <w:sz w:val="18"/>
                <w:szCs w:val="18"/>
              </w:rPr>
            </w:pPr>
            <w:r w:rsidRPr="002346C7">
              <w:rPr>
                <w:rFonts w:ascii="Times New Roman" w:hAnsi="Times New Roman"/>
                <w:sz w:val="18"/>
                <w:szCs w:val="18"/>
              </w:rPr>
              <w:t>A member of the University of Victoria’s programming club</w:t>
            </w:r>
          </w:p>
          <w:p w14:paraId="40E96603" w14:textId="0F7DA2B2" w:rsidR="00BF2E39" w:rsidRPr="00BF2E39" w:rsidRDefault="00BF2E39" w:rsidP="00BF2E39">
            <w:pPr>
              <w:pStyle w:val="ListParagraph"/>
              <w:numPr>
                <w:ilvl w:val="0"/>
                <w:numId w:val="35"/>
              </w:numPr>
              <w:spacing w:before="0"/>
              <w:ind w:left="360"/>
              <w:rPr>
                <w:rFonts w:ascii="Times New Roman" w:hAnsi="Times New Roman"/>
                <w:b/>
                <w:sz w:val="18"/>
                <w:szCs w:val="18"/>
              </w:rPr>
            </w:pPr>
            <w:r w:rsidRPr="002346C7">
              <w:rPr>
                <w:rFonts w:ascii="Times New Roman" w:hAnsi="Times New Roman"/>
                <w:sz w:val="18"/>
                <w:szCs w:val="18"/>
              </w:rPr>
              <w:t>Enjoys solving procedural programming problems on CodeWars, currently ranked at 7 kyu</w:t>
            </w:r>
          </w:p>
          <w:p w14:paraId="6D273177" w14:textId="4E58D4D2" w:rsidR="005B6C43" w:rsidRPr="002346C7" w:rsidRDefault="00BA6234" w:rsidP="00A011A9">
            <w:pPr>
              <w:pStyle w:val="ListParagraph"/>
              <w:numPr>
                <w:ilvl w:val="0"/>
                <w:numId w:val="35"/>
              </w:numPr>
              <w:spacing w:before="0"/>
              <w:ind w:left="360"/>
              <w:rPr>
                <w:rFonts w:ascii="Times New Roman" w:hAnsi="Times New Roman"/>
                <w:b/>
                <w:sz w:val="18"/>
                <w:szCs w:val="18"/>
              </w:rPr>
            </w:pPr>
            <w:r w:rsidRPr="002346C7">
              <w:rPr>
                <w:rFonts w:ascii="Times New Roman" w:hAnsi="Times New Roman"/>
                <w:sz w:val="18"/>
                <w:szCs w:val="18"/>
              </w:rPr>
              <w:t>An interest in outdoor activities such as hiking, slacklining, surfing, and skiing</w:t>
            </w:r>
          </w:p>
          <w:p w14:paraId="3F27B15F" w14:textId="5357C2AA" w:rsidR="00F04C08" w:rsidRPr="002346C7" w:rsidRDefault="00BF2E39" w:rsidP="00A011A9">
            <w:pPr>
              <w:pStyle w:val="ListParagraph"/>
              <w:numPr>
                <w:ilvl w:val="0"/>
                <w:numId w:val="35"/>
              </w:numPr>
              <w:spacing w:after="240"/>
              <w:ind w:left="360"/>
              <w:rPr>
                <w:rFonts w:ascii="Times New Roman" w:hAnsi="Times New Roman"/>
                <w:b/>
                <w:sz w:val="18"/>
                <w:szCs w:val="18"/>
              </w:rPr>
            </w:pPr>
            <w:r w:rsidRPr="002346C7">
              <w:rPr>
                <w:rFonts w:ascii="Times New Roman" w:hAnsi="Times New Roman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F04C08" w:rsidRPr="002346C7">
              <w:rPr>
                <w:rFonts w:ascii="Times New Roman" w:hAnsi="Times New Roman"/>
                <w:sz w:val="18"/>
                <w:szCs w:val="18"/>
              </w:rPr>
              <w:t>music and audio equipment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enthusiast</w:t>
            </w:r>
          </w:p>
        </w:tc>
      </w:tr>
      <w:tr w:rsidR="005B6C43" w:rsidRPr="00D13F35" w14:paraId="5153A902" w14:textId="77777777" w:rsidTr="000F525B">
        <w:trPr>
          <w:gridAfter w:val="1"/>
          <w:wAfter w:w="135" w:type="pct"/>
          <w:trHeight w:val="458"/>
        </w:trPr>
        <w:tc>
          <w:tcPr>
            <w:tcW w:w="4865" w:type="pct"/>
            <w:gridSpan w:val="4"/>
            <w:tcBorders>
              <w:top w:val="single" w:sz="4" w:space="0" w:color="auto"/>
              <w:bottom w:val="single" w:sz="2" w:space="0" w:color="auto"/>
            </w:tcBorders>
          </w:tcPr>
          <w:p w14:paraId="129DF884" w14:textId="4B6DFE23" w:rsidR="005B6C43" w:rsidRPr="00B06247" w:rsidRDefault="005B6C43" w:rsidP="002346C7">
            <w:pPr>
              <w:pStyle w:val="Heading1"/>
              <w:framePr w:hSpace="0" w:wrap="auto" w:vAnchor="margin" w:hAnchor="text" w:yAlign="inline"/>
              <w:spacing w:before="120" w:after="120"/>
              <w:jc w:val="left"/>
              <w:rPr>
                <w:sz w:val="22"/>
                <w:szCs w:val="22"/>
              </w:rPr>
            </w:pPr>
            <w:r w:rsidRPr="00B06247">
              <w:rPr>
                <w:sz w:val="22"/>
                <w:szCs w:val="22"/>
              </w:rPr>
              <w:t>References</w:t>
            </w:r>
          </w:p>
        </w:tc>
      </w:tr>
      <w:tr w:rsidR="00593307" w:rsidRPr="00D13F35" w14:paraId="6C4AE77C" w14:textId="77777777" w:rsidTr="00330AFE">
        <w:trPr>
          <w:trHeight w:val="2195"/>
        </w:trPr>
        <w:tc>
          <w:tcPr>
            <w:tcW w:w="135" w:type="pct"/>
            <w:tcBorders>
              <w:top w:val="single" w:sz="4" w:space="0" w:color="auto"/>
            </w:tcBorders>
          </w:tcPr>
          <w:p w14:paraId="755D746A" w14:textId="10FD37BF" w:rsidR="00593307" w:rsidRPr="00D13F35" w:rsidRDefault="00593307" w:rsidP="000F525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65" w:type="pct"/>
            <w:gridSpan w:val="4"/>
            <w:tcBorders>
              <w:top w:val="single" w:sz="2" w:space="0" w:color="auto"/>
            </w:tcBorders>
          </w:tcPr>
          <w:p w14:paraId="187B7C84" w14:textId="7E57E2D1" w:rsidR="00B06247" w:rsidRPr="002346C7" w:rsidRDefault="00B06247" w:rsidP="00A011A9">
            <w:pPr>
              <w:pStyle w:val="Heading2"/>
              <w:spacing w:before="120" w:after="120"/>
              <w:rPr>
                <w:rFonts w:ascii="Times New Roman" w:hAnsi="Times New Roman"/>
                <w:sz w:val="22"/>
                <w:szCs w:val="22"/>
              </w:rPr>
            </w:pPr>
            <w:r w:rsidRPr="000B42B0">
              <w:rPr>
                <w:rFonts w:ascii="Times New Roman" w:hAnsi="Times New Roman"/>
                <w:sz w:val="22"/>
                <w:szCs w:val="22"/>
              </w:rPr>
              <w:t>Patricia Jeffery</w:t>
            </w:r>
            <w:r w:rsidRPr="000B42B0">
              <w:rPr>
                <w:rFonts w:ascii="Times New Roman" w:hAnsi="Times New Roman"/>
                <w:sz w:val="20"/>
                <w:szCs w:val="20"/>
              </w:rPr>
              <w:t xml:space="preserve">                       </w:t>
            </w:r>
            <w:r w:rsidR="00895713">
              <w:rPr>
                <w:rFonts w:ascii="Times New Roman" w:hAnsi="Times New Roman"/>
                <w:sz w:val="20"/>
                <w:szCs w:val="20"/>
              </w:rPr>
              <w:t xml:space="preserve">             </w:t>
            </w:r>
            <w:r w:rsidRPr="000B42B0">
              <w:rPr>
                <w:rFonts w:ascii="Times New Roman" w:hAnsi="Times New Roman"/>
                <w:b w:val="0"/>
                <w:sz w:val="20"/>
                <w:szCs w:val="20"/>
              </w:rPr>
              <w:t>Former Manager</w:t>
            </w:r>
            <w:r w:rsidR="002346C7">
              <w:rPr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  <w:r w:rsidRPr="000B42B0">
              <w:rPr>
                <w:rFonts w:ascii="Times New Roman" w:hAnsi="Times New Roman"/>
                <w:b w:val="0"/>
                <w:sz w:val="20"/>
                <w:szCs w:val="20"/>
              </w:rPr>
              <w:t>- Petro Canada</w:t>
            </w:r>
            <w:r w:rsidR="00895713">
              <w:rPr>
                <w:rFonts w:ascii="Times New Roman" w:hAnsi="Times New Roman"/>
                <w:b w:val="0"/>
                <w:sz w:val="20"/>
                <w:szCs w:val="20"/>
              </w:rPr>
              <w:t>, Port Alberni, BC</w:t>
            </w:r>
          </w:p>
          <w:p w14:paraId="3F7E3202" w14:textId="3783A5B7" w:rsidR="00660640" w:rsidRPr="00660640" w:rsidRDefault="00B06247" w:rsidP="00660640">
            <w:pPr>
              <w:pStyle w:val="Heading2"/>
              <w:spacing w:before="0" w:after="80"/>
              <w:ind w:left="28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0B42B0">
              <w:rPr>
                <w:rFonts w:ascii="Times New Roman" w:hAnsi="Times New Roman"/>
                <w:b w:val="0"/>
                <w:sz w:val="18"/>
                <w:szCs w:val="18"/>
              </w:rPr>
              <w:t>(250) 735-0695 (Cell)</w:t>
            </w:r>
          </w:p>
          <w:p w14:paraId="4D042071" w14:textId="2408C820" w:rsidR="00B06247" w:rsidRPr="000B42B0" w:rsidRDefault="00B06247" w:rsidP="00A011A9">
            <w:pPr>
              <w:pStyle w:val="Heading2"/>
              <w:spacing w:after="120"/>
              <w:rPr>
                <w:rFonts w:ascii="Times New Roman" w:hAnsi="Times New Roman"/>
                <w:sz w:val="22"/>
                <w:szCs w:val="22"/>
              </w:rPr>
            </w:pPr>
            <w:r w:rsidRPr="000B42B0">
              <w:rPr>
                <w:rFonts w:ascii="Times New Roman" w:hAnsi="Times New Roman"/>
                <w:sz w:val="22"/>
                <w:szCs w:val="22"/>
              </w:rPr>
              <w:t xml:space="preserve">Joshua Seale                        </w:t>
            </w:r>
            <w:r w:rsidR="00895713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 w:rsidR="002346C7">
              <w:rPr>
                <w:rFonts w:ascii="Times New Roman" w:hAnsi="Times New Roman"/>
                <w:b w:val="0"/>
                <w:sz w:val="20"/>
                <w:szCs w:val="20"/>
              </w:rPr>
              <w:t>Former Manager -</w:t>
            </w:r>
            <w:r w:rsidRPr="000B42B0">
              <w:rPr>
                <w:rFonts w:ascii="Times New Roman" w:hAnsi="Times New Roman"/>
                <w:b w:val="0"/>
                <w:sz w:val="20"/>
                <w:szCs w:val="20"/>
              </w:rPr>
              <w:t xml:space="preserve"> Landmark Cinemas</w:t>
            </w:r>
            <w:r w:rsidR="00895713">
              <w:rPr>
                <w:rFonts w:ascii="Times New Roman" w:hAnsi="Times New Roman"/>
                <w:b w:val="0"/>
                <w:sz w:val="20"/>
                <w:szCs w:val="20"/>
              </w:rPr>
              <w:t>, Port Alberni, BC</w:t>
            </w:r>
          </w:p>
          <w:p w14:paraId="394A2F8B" w14:textId="0CC69216" w:rsidR="00C04020" w:rsidRDefault="00B06247" w:rsidP="002346C7">
            <w:pPr>
              <w:pStyle w:val="Heading2"/>
              <w:spacing w:before="0" w:after="120"/>
              <w:ind w:left="288"/>
            </w:pPr>
            <w:r w:rsidRPr="000B42B0">
              <w:rPr>
                <w:rFonts w:ascii="Times New Roman" w:hAnsi="Times New Roman"/>
                <w:b w:val="0"/>
                <w:sz w:val="18"/>
                <w:szCs w:val="18"/>
              </w:rPr>
              <w:t>(250) 713-3853 (Work</w:t>
            </w:r>
            <w:r w:rsidR="00330AF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="00C04020">
              <w:rPr>
                <w:rFonts w:ascii="Times New Roman" w:hAnsi="Times New Roman"/>
                <w:b w:val="0"/>
                <w:sz w:val="18"/>
                <w:szCs w:val="18"/>
              </w:rPr>
              <w:t>C</w:t>
            </w:r>
            <w:r w:rsidR="00C04020" w:rsidRPr="000B42B0">
              <w:rPr>
                <w:rFonts w:ascii="Times New Roman" w:hAnsi="Times New Roman"/>
                <w:b w:val="0"/>
                <w:sz w:val="18"/>
                <w:szCs w:val="18"/>
              </w:rPr>
              <w:t>ell)</w:t>
            </w:r>
            <w:r w:rsidR="00330AFE">
              <w:t xml:space="preserve"> </w:t>
            </w:r>
          </w:p>
          <w:p w14:paraId="160AAD1E" w14:textId="26C6F24D" w:rsidR="00B06247" w:rsidRPr="000B42B0" w:rsidRDefault="00330AFE" w:rsidP="002346C7">
            <w:pPr>
              <w:pStyle w:val="Heading2"/>
              <w:spacing w:before="0" w:after="120"/>
              <w:ind w:left="288"/>
              <w:rPr>
                <w:rFonts w:ascii="Times New Roman" w:hAnsi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</w:rPr>
              <w:t>l</w:t>
            </w:r>
            <w:r w:rsidRPr="00330AFE">
              <w:rPr>
                <w:rFonts w:ascii="Times New Roman" w:hAnsi="Times New Roman"/>
                <w:b w:val="0"/>
                <w:sz w:val="18"/>
                <w:szCs w:val="18"/>
              </w:rPr>
              <w:t>cc128-gm@landmarkcinemas.com</w:t>
            </w:r>
          </w:p>
          <w:p w14:paraId="32A011AB" w14:textId="22EEBB87" w:rsidR="00B06247" w:rsidRPr="000B42B0" w:rsidRDefault="00B06247" w:rsidP="00A011A9">
            <w:pPr>
              <w:pStyle w:val="Heading2"/>
              <w:spacing w:before="120" w:after="120"/>
              <w:rPr>
                <w:rFonts w:ascii="Times New Roman" w:hAnsi="Times New Roman"/>
                <w:sz w:val="22"/>
                <w:szCs w:val="22"/>
              </w:rPr>
            </w:pPr>
            <w:r w:rsidRPr="000B42B0">
              <w:rPr>
                <w:rFonts w:ascii="Times New Roman" w:hAnsi="Times New Roman"/>
                <w:sz w:val="22"/>
                <w:szCs w:val="22"/>
              </w:rPr>
              <w:t>Jeannette Badovinac</w:t>
            </w:r>
            <w:r w:rsidR="00895713">
              <w:rPr>
                <w:rFonts w:ascii="Times New Roman" w:hAnsi="Times New Roman"/>
                <w:b w:val="0"/>
                <w:sz w:val="20"/>
                <w:szCs w:val="20"/>
              </w:rPr>
              <w:t xml:space="preserve">       </w:t>
            </w:r>
            <w:r w:rsidR="002346C7">
              <w:rPr>
                <w:rFonts w:ascii="Times New Roman" w:hAnsi="Times New Roman"/>
                <w:b w:val="0"/>
                <w:sz w:val="20"/>
                <w:szCs w:val="20"/>
              </w:rPr>
              <w:t>Teacher -</w:t>
            </w:r>
            <w:r w:rsidRPr="000B42B0">
              <w:rPr>
                <w:rFonts w:ascii="Times New Roman" w:hAnsi="Times New Roman"/>
                <w:b w:val="0"/>
                <w:sz w:val="20"/>
                <w:szCs w:val="20"/>
              </w:rPr>
              <w:t xml:space="preserve"> Alberni District Secondary School</w:t>
            </w:r>
            <w:r w:rsidR="00895713">
              <w:rPr>
                <w:rFonts w:ascii="Times New Roman" w:hAnsi="Times New Roman"/>
                <w:b w:val="0"/>
                <w:sz w:val="20"/>
                <w:szCs w:val="20"/>
              </w:rPr>
              <w:t>, Port Alberni, BC</w:t>
            </w:r>
          </w:p>
          <w:p w14:paraId="43AF195C" w14:textId="777B844E" w:rsidR="00C04020" w:rsidRDefault="00B06247" w:rsidP="00C04020">
            <w:pPr>
              <w:pStyle w:val="Heading2"/>
              <w:spacing w:before="0" w:after="120"/>
              <w:ind w:left="28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0B42B0">
              <w:rPr>
                <w:rFonts w:ascii="Times New Roman" w:hAnsi="Times New Roman"/>
                <w:b w:val="0"/>
                <w:sz w:val="18"/>
                <w:szCs w:val="18"/>
              </w:rPr>
              <w:t>(250) 723-6251 Ext. 2435 (Work</w:t>
            </w:r>
            <w:r w:rsidR="00C04020">
              <w:rPr>
                <w:rFonts w:ascii="Times New Roman" w:hAnsi="Times New Roman"/>
                <w:b w:val="0"/>
                <w:sz w:val="18"/>
                <w:szCs w:val="18"/>
              </w:rPr>
              <w:t>)</w:t>
            </w:r>
            <w:r w:rsidR="00330AF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</w:p>
          <w:p w14:paraId="1D47F33B" w14:textId="54387E3D" w:rsidR="00330AFE" w:rsidRPr="00330AFE" w:rsidRDefault="00330AFE" w:rsidP="00330AFE">
            <w:pPr>
              <w:pStyle w:val="Heading2"/>
              <w:spacing w:before="0" w:after="0"/>
              <w:ind w:left="28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330AFE">
              <w:rPr>
                <w:rFonts w:ascii="Times New Roman" w:hAnsi="Times New Roman"/>
                <w:b w:val="0"/>
                <w:sz w:val="18"/>
                <w:szCs w:val="18"/>
              </w:rPr>
              <w:t>jbadovinac@sd70.bc.ca</w:t>
            </w:r>
          </w:p>
        </w:tc>
      </w:tr>
    </w:tbl>
    <w:p w14:paraId="1F438CB8" w14:textId="3572B44A" w:rsidR="009C3B47" w:rsidRPr="00D13F35" w:rsidRDefault="009C3B47" w:rsidP="00E75591">
      <w:pPr>
        <w:spacing w:before="0" w:after="0"/>
        <w:rPr>
          <w:rFonts w:ascii="Times New Roman" w:hAnsi="Times New Roman"/>
          <w:sz w:val="20"/>
          <w:szCs w:val="20"/>
        </w:rPr>
      </w:pPr>
    </w:p>
    <w:sectPr w:rsidR="009C3B47" w:rsidRPr="00D13F35" w:rsidSect="00E52781">
      <w:pgSz w:w="12240" w:h="15840"/>
      <w:pgMar w:top="1304" w:right="1800" w:bottom="9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C1D3E"/>
    <w:multiLevelType w:val="hybridMultilevel"/>
    <w:tmpl w:val="EE6E8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5E6600"/>
    <w:multiLevelType w:val="hybridMultilevel"/>
    <w:tmpl w:val="22F2E5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0BA16344"/>
    <w:multiLevelType w:val="hybridMultilevel"/>
    <w:tmpl w:val="C852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515C24"/>
    <w:multiLevelType w:val="hybridMultilevel"/>
    <w:tmpl w:val="E64CA616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112578D0"/>
    <w:multiLevelType w:val="hybridMultilevel"/>
    <w:tmpl w:val="1F2E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CE1B14"/>
    <w:multiLevelType w:val="hybridMultilevel"/>
    <w:tmpl w:val="0F5CA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EE1FBA"/>
    <w:multiLevelType w:val="hybridMultilevel"/>
    <w:tmpl w:val="A0A8CCAE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E0DD6"/>
    <w:multiLevelType w:val="hybridMultilevel"/>
    <w:tmpl w:val="FEE2E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E13566"/>
    <w:multiLevelType w:val="hybridMultilevel"/>
    <w:tmpl w:val="88B86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D222C6"/>
    <w:multiLevelType w:val="hybridMultilevel"/>
    <w:tmpl w:val="9D185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C13639"/>
    <w:multiLevelType w:val="hybridMultilevel"/>
    <w:tmpl w:val="B7220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E56F1C"/>
    <w:multiLevelType w:val="hybridMultilevel"/>
    <w:tmpl w:val="BB229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8" w15:restartNumberingAfterBreak="0">
    <w:nsid w:val="728E7B4D"/>
    <w:multiLevelType w:val="hybridMultilevel"/>
    <w:tmpl w:val="7E02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453D6"/>
    <w:multiLevelType w:val="hybridMultilevel"/>
    <w:tmpl w:val="010A4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4B0C22"/>
    <w:multiLevelType w:val="hybridMultilevel"/>
    <w:tmpl w:val="362C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2" w15:restartNumberingAfterBreak="0">
    <w:nsid w:val="7C953DCD"/>
    <w:multiLevelType w:val="hybridMultilevel"/>
    <w:tmpl w:val="3970F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E2B48"/>
    <w:multiLevelType w:val="hybridMultilevel"/>
    <w:tmpl w:val="5A5CFFCE"/>
    <w:lvl w:ilvl="0" w:tplc="2014ED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12"/>
  </w:num>
  <w:num w:numId="4">
    <w:abstractNumId w:val="17"/>
  </w:num>
  <w:num w:numId="5">
    <w:abstractNumId w:val="18"/>
  </w:num>
  <w:num w:numId="6">
    <w:abstractNumId w:val="27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3"/>
  </w:num>
  <w:num w:numId="19">
    <w:abstractNumId w:val="32"/>
  </w:num>
  <w:num w:numId="20">
    <w:abstractNumId w:val="16"/>
  </w:num>
  <w:num w:numId="21">
    <w:abstractNumId w:val="11"/>
  </w:num>
  <w:num w:numId="22">
    <w:abstractNumId w:val="14"/>
  </w:num>
  <w:num w:numId="23">
    <w:abstractNumId w:val="20"/>
  </w:num>
  <w:num w:numId="24">
    <w:abstractNumId w:val="23"/>
  </w:num>
  <w:num w:numId="25">
    <w:abstractNumId w:val="10"/>
  </w:num>
  <w:num w:numId="26">
    <w:abstractNumId w:val="33"/>
  </w:num>
  <w:num w:numId="27">
    <w:abstractNumId w:val="22"/>
  </w:num>
  <w:num w:numId="28">
    <w:abstractNumId w:val="13"/>
  </w:num>
  <w:num w:numId="29">
    <w:abstractNumId w:val="28"/>
  </w:num>
  <w:num w:numId="30">
    <w:abstractNumId w:val="30"/>
  </w:num>
  <w:num w:numId="31">
    <w:abstractNumId w:val="24"/>
  </w:num>
  <w:num w:numId="32">
    <w:abstractNumId w:val="15"/>
  </w:num>
  <w:num w:numId="33">
    <w:abstractNumId w:val="19"/>
  </w:num>
  <w:num w:numId="34">
    <w:abstractNumId w:val="26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F2"/>
    <w:rsid w:val="000022EB"/>
    <w:rsid w:val="0000316D"/>
    <w:rsid w:val="00055E03"/>
    <w:rsid w:val="00064441"/>
    <w:rsid w:val="00075E73"/>
    <w:rsid w:val="000806C7"/>
    <w:rsid w:val="000B0EE9"/>
    <w:rsid w:val="000B42B0"/>
    <w:rsid w:val="000C1E2F"/>
    <w:rsid w:val="000E4145"/>
    <w:rsid w:val="000F525B"/>
    <w:rsid w:val="0010077D"/>
    <w:rsid w:val="00116379"/>
    <w:rsid w:val="00142915"/>
    <w:rsid w:val="001720F2"/>
    <w:rsid w:val="00182D9A"/>
    <w:rsid w:val="001E5C38"/>
    <w:rsid w:val="001F3E66"/>
    <w:rsid w:val="002346C7"/>
    <w:rsid w:val="00236D48"/>
    <w:rsid w:val="0025418C"/>
    <w:rsid w:val="002911C8"/>
    <w:rsid w:val="002A1126"/>
    <w:rsid w:val="002E3AAD"/>
    <w:rsid w:val="00301257"/>
    <w:rsid w:val="00330AFE"/>
    <w:rsid w:val="00331025"/>
    <w:rsid w:val="00361AFB"/>
    <w:rsid w:val="00363B51"/>
    <w:rsid w:val="00374E86"/>
    <w:rsid w:val="003B755C"/>
    <w:rsid w:val="003F5303"/>
    <w:rsid w:val="0041118B"/>
    <w:rsid w:val="00424AB9"/>
    <w:rsid w:val="00437EDE"/>
    <w:rsid w:val="00451DF5"/>
    <w:rsid w:val="004C39E7"/>
    <w:rsid w:val="004C785D"/>
    <w:rsid w:val="004E2895"/>
    <w:rsid w:val="004E6CB3"/>
    <w:rsid w:val="00503A38"/>
    <w:rsid w:val="00510A2B"/>
    <w:rsid w:val="005617B9"/>
    <w:rsid w:val="00567159"/>
    <w:rsid w:val="005766AE"/>
    <w:rsid w:val="00593307"/>
    <w:rsid w:val="005A70CE"/>
    <w:rsid w:val="005B6C43"/>
    <w:rsid w:val="005C53BF"/>
    <w:rsid w:val="005C5D33"/>
    <w:rsid w:val="005D25D4"/>
    <w:rsid w:val="005D3EC9"/>
    <w:rsid w:val="005D66DE"/>
    <w:rsid w:val="005E3371"/>
    <w:rsid w:val="00610EEE"/>
    <w:rsid w:val="006361D6"/>
    <w:rsid w:val="00660640"/>
    <w:rsid w:val="006962EF"/>
    <w:rsid w:val="006D29B0"/>
    <w:rsid w:val="006E2432"/>
    <w:rsid w:val="006F2F45"/>
    <w:rsid w:val="00704CAB"/>
    <w:rsid w:val="00717E71"/>
    <w:rsid w:val="00790D50"/>
    <w:rsid w:val="007A015D"/>
    <w:rsid w:val="007A2F12"/>
    <w:rsid w:val="007D3D07"/>
    <w:rsid w:val="007D5AB6"/>
    <w:rsid w:val="007F75FD"/>
    <w:rsid w:val="008164CD"/>
    <w:rsid w:val="008215C3"/>
    <w:rsid w:val="00857F69"/>
    <w:rsid w:val="00867E76"/>
    <w:rsid w:val="008714A6"/>
    <w:rsid w:val="00895713"/>
    <w:rsid w:val="008C259A"/>
    <w:rsid w:val="008C614A"/>
    <w:rsid w:val="008E18D5"/>
    <w:rsid w:val="008E2D31"/>
    <w:rsid w:val="0090731C"/>
    <w:rsid w:val="00907793"/>
    <w:rsid w:val="00927B35"/>
    <w:rsid w:val="009548CA"/>
    <w:rsid w:val="00957FEA"/>
    <w:rsid w:val="009803C7"/>
    <w:rsid w:val="00987217"/>
    <w:rsid w:val="009C3B47"/>
    <w:rsid w:val="009C775F"/>
    <w:rsid w:val="009E7AA5"/>
    <w:rsid w:val="009F6016"/>
    <w:rsid w:val="00A011A9"/>
    <w:rsid w:val="00A07D6A"/>
    <w:rsid w:val="00A17A5D"/>
    <w:rsid w:val="00A6408F"/>
    <w:rsid w:val="00A717D0"/>
    <w:rsid w:val="00A80E66"/>
    <w:rsid w:val="00A84E65"/>
    <w:rsid w:val="00A9127B"/>
    <w:rsid w:val="00A95869"/>
    <w:rsid w:val="00AB6792"/>
    <w:rsid w:val="00AC26FD"/>
    <w:rsid w:val="00AD13E7"/>
    <w:rsid w:val="00AD4887"/>
    <w:rsid w:val="00AF1168"/>
    <w:rsid w:val="00B06247"/>
    <w:rsid w:val="00B37A0D"/>
    <w:rsid w:val="00B54803"/>
    <w:rsid w:val="00B82B26"/>
    <w:rsid w:val="00BA6234"/>
    <w:rsid w:val="00BB147F"/>
    <w:rsid w:val="00BC2E7D"/>
    <w:rsid w:val="00BE1F3F"/>
    <w:rsid w:val="00BF2E39"/>
    <w:rsid w:val="00C04020"/>
    <w:rsid w:val="00C069B4"/>
    <w:rsid w:val="00C302EE"/>
    <w:rsid w:val="00C471F2"/>
    <w:rsid w:val="00C55F0B"/>
    <w:rsid w:val="00C97EC4"/>
    <w:rsid w:val="00CD22BE"/>
    <w:rsid w:val="00D01899"/>
    <w:rsid w:val="00D13F35"/>
    <w:rsid w:val="00D449BA"/>
    <w:rsid w:val="00D4662D"/>
    <w:rsid w:val="00D50479"/>
    <w:rsid w:val="00D51E6A"/>
    <w:rsid w:val="00D720EA"/>
    <w:rsid w:val="00D92D54"/>
    <w:rsid w:val="00D952CF"/>
    <w:rsid w:val="00D95392"/>
    <w:rsid w:val="00D97489"/>
    <w:rsid w:val="00DC0227"/>
    <w:rsid w:val="00DD5296"/>
    <w:rsid w:val="00DE7766"/>
    <w:rsid w:val="00E051F1"/>
    <w:rsid w:val="00E100F4"/>
    <w:rsid w:val="00E33FCE"/>
    <w:rsid w:val="00E44EF8"/>
    <w:rsid w:val="00E52781"/>
    <w:rsid w:val="00E64A37"/>
    <w:rsid w:val="00E75591"/>
    <w:rsid w:val="00EC1987"/>
    <w:rsid w:val="00F04C08"/>
    <w:rsid w:val="00F14881"/>
    <w:rsid w:val="00F43AA7"/>
    <w:rsid w:val="00F510D1"/>
    <w:rsid w:val="00FB15EC"/>
    <w:rsid w:val="00FC79C2"/>
    <w:rsid w:val="00FD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A63A1"/>
  <w15:docId w15:val="{9414B792-F907-4A7B-A1DA-5167D1E9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957FEA"/>
    <w:pPr>
      <w:framePr w:hSpace="180" w:wrap="around" w:vAnchor="page" w:hAnchor="margin" w:y="796"/>
      <w:spacing w:before="80" w:after="60"/>
      <w:jc w:val="center"/>
      <w:outlineLvl w:val="0"/>
    </w:pPr>
    <w:rPr>
      <w:rFonts w:ascii="Times New Roman" w:hAnsi="Times New Roman"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C77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C7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775F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7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775F"/>
    <w:rPr>
      <w:rFonts w:asciiTheme="minorHAnsi" w:hAnsiTheme="minorHAnsi"/>
      <w:b/>
      <w:bCs/>
      <w:spacing w:val="10"/>
    </w:rPr>
  </w:style>
  <w:style w:type="character" w:styleId="Hyperlink">
    <w:name w:val="Hyperlink"/>
    <w:basedOn w:val="DefaultParagraphFont"/>
    <w:unhideWhenUsed/>
    <w:rsid w:val="005D66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ENUSER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CF697B-2739-4A1F-82A6-5EF924FD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437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ALIENUSER</dc:creator>
  <cp:keywords/>
  <cp:lastModifiedBy>Jory Anderson</cp:lastModifiedBy>
  <cp:revision>8</cp:revision>
  <cp:lastPrinted>2017-02-03T00:52:00Z</cp:lastPrinted>
  <dcterms:created xsi:type="dcterms:W3CDTF">2017-03-11T05:13:00Z</dcterms:created>
  <dcterms:modified xsi:type="dcterms:W3CDTF">2017-03-16T07:11:00Z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